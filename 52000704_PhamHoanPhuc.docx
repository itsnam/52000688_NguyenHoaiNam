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AD3E"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6FC1DF9D"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BAC7DCC"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362ED61" w14:textId="77777777" w:rsidR="009D0065" w:rsidRPr="00E357F4" w:rsidRDefault="009D0065" w:rsidP="009D0065">
      <w:pPr>
        <w:pStyle w:val="BodyText"/>
        <w:spacing w:before="7"/>
        <w:jc w:val="center"/>
        <w:rPr>
          <w:sz w:val="19"/>
          <w:lang w:val="vi-VN"/>
        </w:rPr>
      </w:pPr>
    </w:p>
    <w:p w14:paraId="253955DE"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836F324" wp14:editId="5F1A6373">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FDEE5" w14:textId="77777777" w:rsidR="009D0065" w:rsidRPr="00E357F4" w:rsidRDefault="009D0065" w:rsidP="009D0065">
      <w:pPr>
        <w:pStyle w:val="BodyText"/>
        <w:rPr>
          <w:sz w:val="28"/>
          <w:lang w:val="vi-VN"/>
        </w:rPr>
      </w:pPr>
    </w:p>
    <w:p w14:paraId="4736C857" w14:textId="77777777" w:rsidR="009D0065" w:rsidRDefault="009A2F7B" w:rsidP="009D0065">
      <w:pPr>
        <w:pStyle w:val="BodyText"/>
        <w:spacing w:before="1"/>
        <w:rPr>
          <w:sz w:val="38"/>
          <w:lang w:val="vi-VN"/>
        </w:rPr>
      </w:pPr>
      <w:r>
        <w:rPr>
          <w:sz w:val="38"/>
          <w:lang w:val="vi-VN"/>
        </w:rPr>
        <w:tab/>
      </w:r>
    </w:p>
    <w:p w14:paraId="1BB08095" w14:textId="77777777" w:rsidR="00B127A5" w:rsidRPr="00E357F4" w:rsidRDefault="00B127A5" w:rsidP="009D0065">
      <w:pPr>
        <w:pStyle w:val="BodyText"/>
        <w:spacing w:before="1"/>
        <w:rPr>
          <w:sz w:val="38"/>
          <w:lang w:val="vi-VN"/>
        </w:rPr>
      </w:pPr>
    </w:p>
    <w:p w14:paraId="5D4198D6" w14:textId="4B3B5729" w:rsidR="009A2F7B" w:rsidRPr="002425C8" w:rsidRDefault="002425C8" w:rsidP="009A2F7B">
      <w:pPr>
        <w:widowControl w:val="0"/>
        <w:suppressAutoHyphens/>
        <w:autoSpaceDE w:val="0"/>
        <w:autoSpaceDN w:val="0"/>
        <w:adjustRightInd w:val="0"/>
        <w:spacing w:before="0" w:after="0"/>
        <w:ind w:right="49" w:hanging="142"/>
        <w:jc w:val="center"/>
        <w:rPr>
          <w:b/>
          <w:sz w:val="28"/>
          <w:szCs w:val="28"/>
        </w:rPr>
      </w:pPr>
      <w:r>
        <w:rPr>
          <w:b/>
          <w:sz w:val="28"/>
          <w:szCs w:val="28"/>
        </w:rPr>
        <w:t>PHẠM HOÀN PHÚC</w:t>
      </w:r>
      <w:r w:rsidR="009A2F7B" w:rsidRPr="009A2F7B">
        <w:rPr>
          <w:b/>
          <w:sz w:val="28"/>
          <w:szCs w:val="28"/>
          <w:lang w:val="vi-VN"/>
        </w:rPr>
        <w:t xml:space="preserve"> - </w:t>
      </w:r>
      <w:r>
        <w:rPr>
          <w:b/>
          <w:sz w:val="28"/>
          <w:szCs w:val="28"/>
        </w:rPr>
        <w:t>52000704</w:t>
      </w:r>
    </w:p>
    <w:p w14:paraId="10CB40BB" w14:textId="77777777" w:rsidR="002425C8" w:rsidRPr="00E357F4" w:rsidRDefault="002425C8" w:rsidP="009D0065">
      <w:pPr>
        <w:pStyle w:val="BodyText"/>
        <w:rPr>
          <w:sz w:val="28"/>
          <w:lang w:val="vi-VN"/>
        </w:rPr>
      </w:pPr>
    </w:p>
    <w:p w14:paraId="59B70843" w14:textId="77777777" w:rsidR="009D0065" w:rsidRPr="00E357F4" w:rsidRDefault="009D0065" w:rsidP="009D0065">
      <w:pPr>
        <w:pStyle w:val="BodyText"/>
        <w:rPr>
          <w:sz w:val="28"/>
          <w:lang w:val="vi-VN"/>
        </w:rPr>
      </w:pPr>
    </w:p>
    <w:p w14:paraId="5DC4E01C" w14:textId="77777777" w:rsidR="009D0065" w:rsidRPr="00E357F4" w:rsidRDefault="009D0065" w:rsidP="009D0065">
      <w:pPr>
        <w:pStyle w:val="BodyText"/>
        <w:rPr>
          <w:sz w:val="28"/>
          <w:lang w:val="vi-VN"/>
        </w:rPr>
      </w:pPr>
    </w:p>
    <w:p w14:paraId="1192D9E9" w14:textId="607EF895" w:rsidR="009D0065" w:rsidRDefault="009D0065" w:rsidP="009D0065">
      <w:pPr>
        <w:pStyle w:val="BodyText"/>
        <w:rPr>
          <w:sz w:val="50"/>
          <w:lang w:val="vi-VN"/>
        </w:rPr>
      </w:pPr>
    </w:p>
    <w:p w14:paraId="44C5B06C" w14:textId="77777777" w:rsidR="002425C8" w:rsidRPr="00E357F4" w:rsidRDefault="002425C8" w:rsidP="009D0065">
      <w:pPr>
        <w:pStyle w:val="BodyText"/>
        <w:rPr>
          <w:sz w:val="50"/>
          <w:lang w:val="vi-VN"/>
        </w:rPr>
      </w:pPr>
    </w:p>
    <w:p w14:paraId="49BE7E6F" w14:textId="35CEAC33" w:rsidR="009D0065" w:rsidRDefault="004E3FED" w:rsidP="005E4587">
      <w:pPr>
        <w:spacing w:line="276" w:lineRule="auto"/>
        <w:ind w:left="446" w:right="461"/>
        <w:jc w:val="center"/>
        <w:rPr>
          <w:b/>
          <w:sz w:val="44"/>
          <w:szCs w:val="44"/>
        </w:rPr>
      </w:pPr>
      <w:r>
        <w:rPr>
          <w:b/>
          <w:sz w:val="44"/>
          <w:szCs w:val="44"/>
        </w:rPr>
        <w:t xml:space="preserve">BÁO CÁO </w:t>
      </w:r>
      <w:r w:rsidR="002425C8">
        <w:rPr>
          <w:b/>
          <w:sz w:val="44"/>
          <w:szCs w:val="44"/>
        </w:rPr>
        <w:t>CUỐI KỲ</w:t>
      </w:r>
    </w:p>
    <w:p w14:paraId="2C054A68" w14:textId="1581A36E" w:rsidR="004E3FED" w:rsidRDefault="004E3FED" w:rsidP="005E4587">
      <w:pPr>
        <w:spacing w:line="276" w:lineRule="auto"/>
        <w:ind w:left="446" w:right="461"/>
        <w:jc w:val="center"/>
        <w:rPr>
          <w:b/>
          <w:sz w:val="44"/>
          <w:szCs w:val="44"/>
        </w:rPr>
      </w:pPr>
      <w:r>
        <w:rPr>
          <w:b/>
          <w:sz w:val="44"/>
          <w:szCs w:val="44"/>
        </w:rPr>
        <w:t>NHẬP MÔN</w:t>
      </w:r>
      <w:r w:rsidR="002425C8">
        <w:rPr>
          <w:b/>
          <w:sz w:val="44"/>
          <w:szCs w:val="44"/>
        </w:rPr>
        <w:t xml:space="preserve"> HỌC MÁY</w:t>
      </w:r>
    </w:p>
    <w:p w14:paraId="620448B4" w14:textId="77777777" w:rsidR="0097682F" w:rsidRPr="001D49C3" w:rsidRDefault="0097682F" w:rsidP="005E4587">
      <w:pPr>
        <w:spacing w:line="276" w:lineRule="auto"/>
        <w:ind w:left="446" w:right="461"/>
        <w:jc w:val="center"/>
        <w:rPr>
          <w:b/>
          <w:sz w:val="44"/>
          <w:szCs w:val="44"/>
        </w:rPr>
      </w:pPr>
    </w:p>
    <w:p w14:paraId="596601D2" w14:textId="29678130" w:rsidR="009D0065" w:rsidRDefault="009D0065" w:rsidP="009D0065">
      <w:pPr>
        <w:pStyle w:val="BodyText"/>
        <w:tabs>
          <w:tab w:val="left" w:pos="3919"/>
        </w:tabs>
        <w:spacing w:line="276" w:lineRule="auto"/>
        <w:jc w:val="center"/>
        <w:rPr>
          <w:b/>
          <w:bCs/>
          <w:sz w:val="44"/>
          <w:szCs w:val="44"/>
          <w:lang w:val="en-US"/>
        </w:rPr>
      </w:pPr>
    </w:p>
    <w:p w14:paraId="02D3DA32" w14:textId="77777777" w:rsidR="002425C8" w:rsidRDefault="002425C8" w:rsidP="009D0065">
      <w:pPr>
        <w:pStyle w:val="BodyText"/>
        <w:tabs>
          <w:tab w:val="left" w:pos="3919"/>
        </w:tabs>
        <w:spacing w:line="276" w:lineRule="auto"/>
        <w:jc w:val="center"/>
        <w:rPr>
          <w:b/>
          <w:bCs/>
          <w:sz w:val="44"/>
          <w:szCs w:val="44"/>
          <w:lang w:val="en-US"/>
        </w:rPr>
      </w:pPr>
    </w:p>
    <w:p w14:paraId="3960CCBA" w14:textId="77777777" w:rsidR="009D0065" w:rsidRDefault="009D0065" w:rsidP="009D0065">
      <w:pPr>
        <w:rPr>
          <w:sz w:val="26"/>
          <w:lang w:val="vi-VN"/>
        </w:rPr>
      </w:pPr>
    </w:p>
    <w:p w14:paraId="519AC393" w14:textId="77777777" w:rsidR="009D0065" w:rsidRDefault="009D0065" w:rsidP="009D0065">
      <w:pPr>
        <w:rPr>
          <w:sz w:val="26"/>
          <w:lang w:val="vi-VN"/>
        </w:rPr>
      </w:pPr>
    </w:p>
    <w:p w14:paraId="394DCD99" w14:textId="77777777" w:rsidR="009A2F7B" w:rsidRPr="00E357F4" w:rsidRDefault="009A2F7B" w:rsidP="009D0065">
      <w:pPr>
        <w:rPr>
          <w:sz w:val="26"/>
          <w:lang w:val="vi-VN"/>
        </w:rPr>
      </w:pPr>
    </w:p>
    <w:p w14:paraId="78D52F56" w14:textId="77777777" w:rsidR="009D0065" w:rsidRPr="00E357F4" w:rsidRDefault="009D0065" w:rsidP="009D0065">
      <w:pPr>
        <w:rPr>
          <w:sz w:val="26"/>
          <w:lang w:val="vi-VN"/>
        </w:rPr>
      </w:pPr>
    </w:p>
    <w:p w14:paraId="2585DE65" w14:textId="77777777" w:rsidR="009A2F7B" w:rsidRDefault="009A2F7B" w:rsidP="00CC16A6">
      <w:pPr>
        <w:spacing w:before="10"/>
        <w:ind w:left="20"/>
        <w:jc w:val="center"/>
        <w:rPr>
          <w:b/>
          <w:sz w:val="28"/>
          <w:lang w:val="vi-VN"/>
        </w:rPr>
      </w:pPr>
    </w:p>
    <w:p w14:paraId="1BB18EC0" w14:textId="704871E5"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2425C8">
        <w:rPr>
          <w:b/>
          <w:sz w:val="28"/>
        </w:rPr>
        <w:t>2023</w:t>
      </w:r>
      <w:r w:rsidR="001D49C3">
        <w:rPr>
          <w:sz w:val="28"/>
          <w:szCs w:val="28"/>
          <w:lang w:val="vi-VN"/>
        </w:rPr>
        <w:br w:type="page"/>
      </w:r>
    </w:p>
    <w:p w14:paraId="05BE2F3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C265E8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704F2BB"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3E09E51" w14:textId="77777777" w:rsidR="009D0065" w:rsidRPr="00E357F4" w:rsidRDefault="009D0065" w:rsidP="009D0065">
      <w:pPr>
        <w:pStyle w:val="BodyText"/>
        <w:spacing w:before="7"/>
        <w:jc w:val="center"/>
        <w:rPr>
          <w:sz w:val="19"/>
          <w:lang w:val="vi-VN"/>
        </w:rPr>
      </w:pPr>
    </w:p>
    <w:p w14:paraId="4B264D9C"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2661589" wp14:editId="7154EBAE">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C3EC1" w14:textId="77777777" w:rsidR="009D0065" w:rsidRPr="00E357F4" w:rsidRDefault="009D0065" w:rsidP="009D0065">
      <w:pPr>
        <w:pStyle w:val="BodyText"/>
        <w:rPr>
          <w:sz w:val="28"/>
          <w:lang w:val="vi-VN"/>
        </w:rPr>
      </w:pPr>
    </w:p>
    <w:p w14:paraId="148026DE" w14:textId="77777777" w:rsidR="009D0065" w:rsidRDefault="009D0065" w:rsidP="009D0065">
      <w:pPr>
        <w:pStyle w:val="BodyText"/>
        <w:spacing w:before="1"/>
        <w:rPr>
          <w:sz w:val="38"/>
          <w:lang w:val="vi-VN"/>
        </w:rPr>
      </w:pPr>
    </w:p>
    <w:p w14:paraId="135FC155" w14:textId="77777777" w:rsidR="00B127A5" w:rsidRPr="00E357F4" w:rsidRDefault="00B127A5" w:rsidP="009D0065">
      <w:pPr>
        <w:pStyle w:val="BodyText"/>
        <w:spacing w:before="1"/>
        <w:rPr>
          <w:sz w:val="38"/>
          <w:lang w:val="vi-VN"/>
        </w:rPr>
      </w:pPr>
    </w:p>
    <w:p w14:paraId="5B889393" w14:textId="0E97B312" w:rsidR="009A2F7B" w:rsidRPr="009A2F7B" w:rsidRDefault="002425C8" w:rsidP="009A2F7B">
      <w:pPr>
        <w:widowControl w:val="0"/>
        <w:autoSpaceDE w:val="0"/>
        <w:autoSpaceDN w:val="0"/>
        <w:spacing w:before="0" w:after="0" w:line="298" w:lineRule="exact"/>
        <w:ind w:right="49"/>
        <w:jc w:val="center"/>
        <w:rPr>
          <w:b/>
          <w:sz w:val="28"/>
          <w:szCs w:val="28"/>
        </w:rPr>
      </w:pPr>
      <w:r>
        <w:rPr>
          <w:b/>
          <w:sz w:val="28"/>
          <w:szCs w:val="28"/>
        </w:rPr>
        <w:t>PHẠM HOÀN PHÚC</w:t>
      </w:r>
      <w:r w:rsidR="009A2F7B" w:rsidRPr="009A2F7B">
        <w:rPr>
          <w:b/>
          <w:sz w:val="28"/>
          <w:szCs w:val="28"/>
        </w:rPr>
        <w:t xml:space="preserve"> - </w:t>
      </w:r>
      <w:r>
        <w:rPr>
          <w:b/>
          <w:sz w:val="28"/>
          <w:szCs w:val="28"/>
        </w:rPr>
        <w:t>52000704</w:t>
      </w:r>
    </w:p>
    <w:p w14:paraId="03210D41" w14:textId="77777777" w:rsidR="009D0065" w:rsidRPr="00E357F4" w:rsidRDefault="009D0065" w:rsidP="009D0065">
      <w:pPr>
        <w:pStyle w:val="BodyText"/>
        <w:rPr>
          <w:sz w:val="28"/>
          <w:lang w:val="vi-VN"/>
        </w:rPr>
      </w:pPr>
    </w:p>
    <w:p w14:paraId="26061736" w14:textId="6CBD8058" w:rsidR="009D0065" w:rsidRDefault="009D0065" w:rsidP="009D0065">
      <w:pPr>
        <w:pStyle w:val="BodyText"/>
        <w:rPr>
          <w:sz w:val="28"/>
          <w:lang w:val="vi-VN"/>
        </w:rPr>
      </w:pPr>
    </w:p>
    <w:p w14:paraId="3CF1A2C2" w14:textId="77777777" w:rsidR="002425C8" w:rsidRPr="00E357F4" w:rsidRDefault="002425C8" w:rsidP="009D0065">
      <w:pPr>
        <w:pStyle w:val="BodyText"/>
        <w:rPr>
          <w:sz w:val="28"/>
          <w:lang w:val="vi-VN"/>
        </w:rPr>
      </w:pPr>
    </w:p>
    <w:p w14:paraId="52B5269E" w14:textId="77777777" w:rsidR="009D0065" w:rsidRPr="00E357F4" w:rsidRDefault="009D0065" w:rsidP="009D0065">
      <w:pPr>
        <w:pStyle w:val="BodyText"/>
        <w:rPr>
          <w:sz w:val="28"/>
          <w:lang w:val="vi-VN"/>
        </w:rPr>
      </w:pPr>
    </w:p>
    <w:p w14:paraId="6E768B3F" w14:textId="1CFDD0CF" w:rsidR="009D0065" w:rsidRDefault="009D0065" w:rsidP="009D0065">
      <w:pPr>
        <w:pStyle w:val="BodyText"/>
        <w:rPr>
          <w:sz w:val="50"/>
          <w:lang w:val="vi-VN"/>
        </w:rPr>
      </w:pPr>
    </w:p>
    <w:p w14:paraId="504050FE" w14:textId="77777777" w:rsidR="002425C8" w:rsidRPr="00E357F4" w:rsidRDefault="002425C8" w:rsidP="009D0065">
      <w:pPr>
        <w:pStyle w:val="BodyText"/>
        <w:rPr>
          <w:sz w:val="50"/>
          <w:lang w:val="vi-VN"/>
        </w:rPr>
      </w:pPr>
    </w:p>
    <w:p w14:paraId="54C8E7EC" w14:textId="4FB93506" w:rsidR="004E3FED" w:rsidRDefault="004E3FED" w:rsidP="004E3FED">
      <w:pPr>
        <w:spacing w:line="276" w:lineRule="auto"/>
        <w:ind w:left="446" w:right="461"/>
        <w:jc w:val="center"/>
        <w:rPr>
          <w:b/>
          <w:sz w:val="44"/>
          <w:szCs w:val="44"/>
        </w:rPr>
      </w:pPr>
      <w:r>
        <w:rPr>
          <w:b/>
          <w:sz w:val="44"/>
          <w:szCs w:val="44"/>
        </w:rPr>
        <w:t xml:space="preserve">BÁO CÁO </w:t>
      </w:r>
      <w:r w:rsidR="002425C8">
        <w:rPr>
          <w:b/>
          <w:sz w:val="44"/>
          <w:szCs w:val="44"/>
        </w:rPr>
        <w:t>CUỐI KỲ</w:t>
      </w:r>
    </w:p>
    <w:p w14:paraId="3A762246" w14:textId="575EF344" w:rsidR="009D0065" w:rsidRDefault="004E3FED" w:rsidP="004E3FED">
      <w:pPr>
        <w:tabs>
          <w:tab w:val="left" w:pos="7830"/>
        </w:tabs>
        <w:spacing w:line="276" w:lineRule="auto"/>
        <w:ind w:left="446" w:right="461"/>
        <w:jc w:val="center"/>
        <w:rPr>
          <w:b/>
          <w:sz w:val="40"/>
          <w:szCs w:val="40"/>
        </w:rPr>
      </w:pPr>
      <w:r>
        <w:rPr>
          <w:b/>
          <w:sz w:val="44"/>
          <w:szCs w:val="44"/>
        </w:rPr>
        <w:t>NHẬP MÔN</w:t>
      </w:r>
      <w:r w:rsidR="002425C8">
        <w:rPr>
          <w:b/>
          <w:sz w:val="44"/>
          <w:szCs w:val="44"/>
        </w:rPr>
        <w:t xml:space="preserve"> HỌC MÁY</w:t>
      </w:r>
    </w:p>
    <w:p w14:paraId="610DB397" w14:textId="77777777" w:rsidR="0097682F" w:rsidRPr="001D49C3" w:rsidRDefault="0097682F" w:rsidP="009D0065">
      <w:pPr>
        <w:tabs>
          <w:tab w:val="left" w:pos="7830"/>
        </w:tabs>
        <w:spacing w:line="276" w:lineRule="auto"/>
        <w:ind w:left="446" w:right="461"/>
        <w:jc w:val="center"/>
        <w:rPr>
          <w:b/>
          <w:sz w:val="40"/>
          <w:szCs w:val="40"/>
        </w:rPr>
      </w:pPr>
    </w:p>
    <w:p w14:paraId="65AF91BA" w14:textId="77777777" w:rsidR="005E4587" w:rsidRDefault="005E4587" w:rsidP="004E3FED">
      <w:pPr>
        <w:pStyle w:val="BodyText"/>
        <w:tabs>
          <w:tab w:val="left" w:pos="3919"/>
        </w:tabs>
        <w:spacing w:line="276" w:lineRule="auto"/>
        <w:rPr>
          <w:b/>
          <w:bCs/>
          <w:sz w:val="40"/>
          <w:szCs w:val="40"/>
          <w:lang w:val="en-US"/>
        </w:rPr>
      </w:pPr>
    </w:p>
    <w:p w14:paraId="6F6EDF77" w14:textId="7246E78E" w:rsidR="009D0065" w:rsidRDefault="009D0065" w:rsidP="009D0065">
      <w:pPr>
        <w:rPr>
          <w:sz w:val="28"/>
          <w:szCs w:val="28"/>
          <w:lang w:val="vi-VN"/>
        </w:rPr>
      </w:pPr>
    </w:p>
    <w:p w14:paraId="252E30FE" w14:textId="781A443B" w:rsidR="002425C8" w:rsidRDefault="002425C8" w:rsidP="009D0065">
      <w:pPr>
        <w:rPr>
          <w:sz w:val="28"/>
          <w:szCs w:val="28"/>
          <w:lang w:val="vi-VN"/>
        </w:rPr>
      </w:pPr>
    </w:p>
    <w:p w14:paraId="22B881F9" w14:textId="1B5EEEB9" w:rsidR="002425C8" w:rsidRDefault="002425C8" w:rsidP="009D0065">
      <w:pPr>
        <w:rPr>
          <w:sz w:val="28"/>
          <w:szCs w:val="28"/>
          <w:lang w:val="vi-VN"/>
        </w:rPr>
      </w:pPr>
    </w:p>
    <w:p w14:paraId="23F8EAB4" w14:textId="1F50B769" w:rsidR="002425C8" w:rsidRDefault="002425C8" w:rsidP="009D0065">
      <w:pPr>
        <w:rPr>
          <w:sz w:val="28"/>
          <w:szCs w:val="28"/>
          <w:lang w:val="vi-VN"/>
        </w:rPr>
      </w:pPr>
    </w:p>
    <w:p w14:paraId="7C53CD1F" w14:textId="77777777" w:rsidR="002425C8" w:rsidRPr="00E357F4" w:rsidRDefault="002425C8" w:rsidP="009D0065">
      <w:pPr>
        <w:rPr>
          <w:sz w:val="26"/>
          <w:lang w:val="vi-VN"/>
        </w:rPr>
      </w:pPr>
    </w:p>
    <w:p w14:paraId="0B7FD7FD" w14:textId="77777777" w:rsidR="009D0065" w:rsidRPr="00E357F4" w:rsidRDefault="009D0065" w:rsidP="009D0065">
      <w:pPr>
        <w:rPr>
          <w:sz w:val="26"/>
          <w:lang w:val="vi-VN"/>
        </w:rPr>
      </w:pPr>
    </w:p>
    <w:p w14:paraId="428DACD9" w14:textId="35F12BE1"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2425C8">
        <w:rPr>
          <w:b/>
          <w:sz w:val="28"/>
        </w:rPr>
        <w:t xml:space="preserve"> 202</w:t>
      </w:r>
    </w:p>
    <w:p w14:paraId="08B7DB0C"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05B064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0F0D4829" w14:textId="7AC0EB54"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riêng tôi.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B96095D"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15F1FEAB"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7FC39D57" w14:textId="0224B9DB"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425C8">
        <w:rPr>
          <w:i/>
          <w:sz w:val="26"/>
          <w:szCs w:val="26"/>
        </w:rPr>
        <w:t>22</w:t>
      </w:r>
      <w:r w:rsidRPr="00E357F4">
        <w:rPr>
          <w:i/>
          <w:sz w:val="26"/>
          <w:szCs w:val="26"/>
          <w:lang w:val="vi-VN"/>
        </w:rPr>
        <w:t xml:space="preserve"> tháng </w:t>
      </w:r>
      <w:r w:rsidR="002425C8">
        <w:rPr>
          <w:i/>
          <w:sz w:val="26"/>
          <w:szCs w:val="26"/>
        </w:rPr>
        <w:t>12</w:t>
      </w:r>
      <w:r w:rsidRPr="00E357F4">
        <w:rPr>
          <w:i/>
          <w:sz w:val="26"/>
          <w:szCs w:val="26"/>
          <w:lang w:val="vi-VN"/>
        </w:rPr>
        <w:t xml:space="preserve"> năm</w:t>
      </w:r>
      <w:r w:rsidR="00743F7E">
        <w:rPr>
          <w:i/>
          <w:sz w:val="26"/>
          <w:szCs w:val="26"/>
        </w:rPr>
        <w:t xml:space="preserve"> 20</w:t>
      </w:r>
      <w:r w:rsidR="002425C8">
        <w:rPr>
          <w:i/>
          <w:sz w:val="26"/>
          <w:szCs w:val="26"/>
        </w:rPr>
        <w:t>23</w:t>
      </w:r>
      <w:r w:rsidR="002D5A46">
        <w:rPr>
          <w:i/>
          <w:sz w:val="26"/>
          <w:szCs w:val="26"/>
        </w:rPr>
        <w:t>.</w:t>
      </w:r>
    </w:p>
    <w:p w14:paraId="0E780DCA"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2EB5C98A" w14:textId="1171A5EF" w:rsidR="008730A8" w:rsidRPr="002425C8" w:rsidRDefault="002425C8" w:rsidP="008730A8">
      <w:pPr>
        <w:spacing w:before="147"/>
        <w:ind w:left="3940" w:right="828"/>
        <w:jc w:val="center"/>
        <w:rPr>
          <w:i/>
          <w:sz w:val="26"/>
          <w:szCs w:val="26"/>
        </w:rPr>
      </w:pPr>
      <w:r>
        <w:rPr>
          <w:i/>
          <w:sz w:val="26"/>
          <w:szCs w:val="26"/>
        </w:rPr>
        <w:t>Phạm Hoàn Phúc</w:t>
      </w:r>
    </w:p>
    <w:p w14:paraId="0F016DBB" w14:textId="77777777" w:rsidR="00BB2B2A" w:rsidRDefault="00BB2B2A" w:rsidP="00BB2B2A">
      <w:pPr>
        <w:tabs>
          <w:tab w:val="center" w:pos="6379"/>
        </w:tabs>
        <w:spacing w:after="200" w:line="276" w:lineRule="auto"/>
        <w:rPr>
          <w:i/>
          <w:sz w:val="26"/>
          <w:szCs w:val="26"/>
          <w:lang w:val="vi-VN"/>
        </w:rPr>
      </w:pPr>
    </w:p>
    <w:p w14:paraId="44DB540F" w14:textId="77777777" w:rsidR="008730A8" w:rsidRDefault="008730A8" w:rsidP="00BB2B2A">
      <w:pPr>
        <w:tabs>
          <w:tab w:val="center" w:pos="6379"/>
        </w:tabs>
        <w:spacing w:after="200" w:line="276" w:lineRule="auto"/>
        <w:rPr>
          <w:i/>
          <w:sz w:val="26"/>
          <w:szCs w:val="26"/>
          <w:lang w:val="vi-VN"/>
        </w:rPr>
      </w:pPr>
    </w:p>
    <w:p w14:paraId="2D3494F9" w14:textId="77777777" w:rsidR="008730A8" w:rsidRPr="003C69F2" w:rsidRDefault="008730A8" w:rsidP="008730A8">
      <w:pPr>
        <w:tabs>
          <w:tab w:val="center" w:pos="6379"/>
        </w:tabs>
        <w:spacing w:after="200" w:line="276" w:lineRule="auto"/>
        <w:jc w:val="center"/>
        <w:rPr>
          <w:i/>
          <w:sz w:val="26"/>
          <w:szCs w:val="26"/>
          <w:lang w:val="vi-VN"/>
        </w:rPr>
      </w:pPr>
    </w:p>
    <w:p w14:paraId="5543DFE9"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27F1C41D" w14:textId="77777777" w:rsidR="003C69F2" w:rsidRDefault="003C69F2" w:rsidP="00291721">
      <w:pPr>
        <w:pStyle w:val="Tiucctrangmu"/>
        <w:rPr>
          <w:lang w:val="vi-VN"/>
        </w:rPr>
        <w:sectPr w:rsidR="003C69F2" w:rsidSect="00602D02">
          <w:headerReference w:type="default" r:id="rId10"/>
          <w:pgSz w:w="11906" w:h="16838" w:code="9"/>
          <w:pgMar w:top="1985" w:right="1134" w:bottom="1701" w:left="1985" w:header="720" w:footer="720" w:gutter="0"/>
          <w:pgNumType w:fmt="lowerRoman"/>
          <w:cols w:space="720"/>
          <w:docGrid w:linePitch="360"/>
        </w:sectPr>
      </w:pPr>
    </w:p>
    <w:p w14:paraId="01F79727"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78DFA90D" w14:textId="0900D6C3" w:rsidR="00904B69" w:rsidRDefault="00F772AD">
      <w:pPr>
        <w:pStyle w:val="TOC1"/>
        <w:rPr>
          <w:rFonts w:asciiTheme="minorHAnsi" w:eastAsiaTheme="minorEastAsia" w:hAnsiTheme="minorHAnsi"/>
          <w:b w:val="0"/>
          <w:noProof/>
          <w:sz w:val="22"/>
          <w:szCs w:val="22"/>
        </w:rPr>
      </w:pPr>
      <w:r>
        <w:rPr>
          <w:b w:val="0"/>
          <w:szCs w:val="26"/>
        </w:rPr>
        <w:fldChar w:fldCharType="begin"/>
      </w:r>
      <w:r>
        <w:rPr>
          <w:b w:val="0"/>
          <w:szCs w:val="26"/>
        </w:rPr>
        <w:instrText xml:space="preserve"> TOC \o "1-3" \h \z \u </w:instrText>
      </w:r>
      <w:r>
        <w:rPr>
          <w:b w:val="0"/>
          <w:szCs w:val="26"/>
        </w:rPr>
        <w:fldChar w:fldCharType="separate"/>
      </w:r>
      <w:hyperlink w:anchor="_Toc154267930" w:history="1">
        <w:r w:rsidR="00904B69" w:rsidRPr="0074621C">
          <w:rPr>
            <w:rStyle w:val="Hyperlink"/>
            <w:noProof/>
          </w:rPr>
          <w:t>CHƯƠNG 1. MỞ ĐẦU</w:t>
        </w:r>
        <w:r w:rsidR="00904B69">
          <w:rPr>
            <w:noProof/>
            <w:webHidden/>
          </w:rPr>
          <w:tab/>
        </w:r>
        <w:r w:rsidR="00904B69">
          <w:rPr>
            <w:noProof/>
            <w:webHidden/>
          </w:rPr>
          <w:fldChar w:fldCharType="begin"/>
        </w:r>
        <w:r w:rsidR="00904B69">
          <w:rPr>
            <w:noProof/>
            <w:webHidden/>
          </w:rPr>
          <w:instrText xml:space="preserve"> PAGEREF _Toc154267930 \h </w:instrText>
        </w:r>
        <w:r w:rsidR="00904B69">
          <w:rPr>
            <w:noProof/>
            <w:webHidden/>
          </w:rPr>
        </w:r>
        <w:r w:rsidR="00904B69">
          <w:rPr>
            <w:noProof/>
            <w:webHidden/>
          </w:rPr>
          <w:fldChar w:fldCharType="separate"/>
        </w:r>
        <w:r w:rsidR="00EC64BA">
          <w:rPr>
            <w:noProof/>
            <w:webHidden/>
          </w:rPr>
          <w:t>1</w:t>
        </w:r>
        <w:r w:rsidR="00904B69">
          <w:rPr>
            <w:noProof/>
            <w:webHidden/>
          </w:rPr>
          <w:fldChar w:fldCharType="end"/>
        </w:r>
      </w:hyperlink>
    </w:p>
    <w:p w14:paraId="3765463E" w14:textId="40104CA6" w:rsidR="00904B69" w:rsidRDefault="005C3DEB">
      <w:pPr>
        <w:pStyle w:val="TOC1"/>
        <w:rPr>
          <w:rFonts w:asciiTheme="minorHAnsi" w:eastAsiaTheme="minorEastAsia" w:hAnsiTheme="minorHAnsi"/>
          <w:b w:val="0"/>
          <w:noProof/>
          <w:sz w:val="22"/>
          <w:szCs w:val="22"/>
        </w:rPr>
      </w:pPr>
      <w:hyperlink w:anchor="_Toc154267931" w:history="1">
        <w:r w:rsidR="00904B69" w:rsidRPr="0074621C">
          <w:rPr>
            <w:rStyle w:val="Hyperlink"/>
            <w:noProof/>
          </w:rPr>
          <w:t>CHƯƠNG 2. CÁC PHƯƠNG PHÁP OPTIMIZER</w:t>
        </w:r>
        <w:r w:rsidR="00904B69">
          <w:rPr>
            <w:noProof/>
            <w:webHidden/>
          </w:rPr>
          <w:tab/>
        </w:r>
        <w:r w:rsidR="00904B69">
          <w:rPr>
            <w:noProof/>
            <w:webHidden/>
          </w:rPr>
          <w:fldChar w:fldCharType="begin"/>
        </w:r>
        <w:r w:rsidR="00904B69">
          <w:rPr>
            <w:noProof/>
            <w:webHidden/>
          </w:rPr>
          <w:instrText xml:space="preserve"> PAGEREF _Toc154267931 \h </w:instrText>
        </w:r>
        <w:r w:rsidR="00904B69">
          <w:rPr>
            <w:noProof/>
            <w:webHidden/>
          </w:rPr>
        </w:r>
        <w:r w:rsidR="00904B69">
          <w:rPr>
            <w:noProof/>
            <w:webHidden/>
          </w:rPr>
          <w:fldChar w:fldCharType="separate"/>
        </w:r>
        <w:r w:rsidR="00EC64BA">
          <w:rPr>
            <w:noProof/>
            <w:webHidden/>
          </w:rPr>
          <w:t>1</w:t>
        </w:r>
        <w:r w:rsidR="00904B69">
          <w:rPr>
            <w:noProof/>
            <w:webHidden/>
          </w:rPr>
          <w:fldChar w:fldCharType="end"/>
        </w:r>
      </w:hyperlink>
    </w:p>
    <w:p w14:paraId="43448F5E" w14:textId="17BCA880" w:rsidR="00904B69" w:rsidRDefault="005C3DEB">
      <w:pPr>
        <w:pStyle w:val="TOC2"/>
        <w:rPr>
          <w:rFonts w:asciiTheme="minorHAnsi" w:eastAsiaTheme="minorEastAsia" w:hAnsiTheme="minorHAnsi"/>
          <w:noProof/>
          <w:sz w:val="22"/>
          <w:szCs w:val="22"/>
        </w:rPr>
      </w:pPr>
      <w:hyperlink w:anchor="_Toc154267932" w:history="1">
        <w:r w:rsidR="00904B69" w:rsidRPr="0074621C">
          <w:rPr>
            <w:rStyle w:val="Hyperlink"/>
            <w:noProof/>
          </w:rPr>
          <w:t>2.1 Khái niệm</w:t>
        </w:r>
        <w:r w:rsidR="00904B69">
          <w:rPr>
            <w:noProof/>
            <w:webHidden/>
          </w:rPr>
          <w:tab/>
        </w:r>
        <w:r w:rsidR="00904B69">
          <w:rPr>
            <w:noProof/>
            <w:webHidden/>
          </w:rPr>
          <w:fldChar w:fldCharType="begin"/>
        </w:r>
        <w:r w:rsidR="00904B69">
          <w:rPr>
            <w:noProof/>
            <w:webHidden/>
          </w:rPr>
          <w:instrText xml:space="preserve"> PAGEREF _Toc154267932 \h </w:instrText>
        </w:r>
        <w:r w:rsidR="00904B69">
          <w:rPr>
            <w:noProof/>
            <w:webHidden/>
          </w:rPr>
        </w:r>
        <w:r w:rsidR="00904B69">
          <w:rPr>
            <w:noProof/>
            <w:webHidden/>
          </w:rPr>
          <w:fldChar w:fldCharType="separate"/>
        </w:r>
        <w:r w:rsidR="00EC64BA">
          <w:rPr>
            <w:noProof/>
            <w:webHidden/>
          </w:rPr>
          <w:t>2</w:t>
        </w:r>
        <w:r w:rsidR="00904B69">
          <w:rPr>
            <w:noProof/>
            <w:webHidden/>
          </w:rPr>
          <w:fldChar w:fldCharType="end"/>
        </w:r>
      </w:hyperlink>
    </w:p>
    <w:p w14:paraId="383CD0A1" w14:textId="7643573F" w:rsidR="00904B69" w:rsidRDefault="005C3DEB">
      <w:pPr>
        <w:pStyle w:val="TOC2"/>
        <w:rPr>
          <w:rFonts w:asciiTheme="minorHAnsi" w:eastAsiaTheme="minorEastAsia" w:hAnsiTheme="minorHAnsi"/>
          <w:noProof/>
          <w:sz w:val="22"/>
          <w:szCs w:val="22"/>
        </w:rPr>
      </w:pPr>
      <w:hyperlink w:anchor="_Toc154267933" w:history="1">
        <w:r w:rsidR="00904B69" w:rsidRPr="0074621C">
          <w:rPr>
            <w:rStyle w:val="Hyperlink"/>
            <w:noProof/>
          </w:rPr>
          <w:t>2.2 Các phương pháp</w:t>
        </w:r>
        <w:r w:rsidR="00904B69">
          <w:rPr>
            <w:noProof/>
            <w:webHidden/>
          </w:rPr>
          <w:tab/>
        </w:r>
        <w:r w:rsidR="00904B69">
          <w:rPr>
            <w:noProof/>
            <w:webHidden/>
          </w:rPr>
          <w:fldChar w:fldCharType="begin"/>
        </w:r>
        <w:r w:rsidR="00904B69">
          <w:rPr>
            <w:noProof/>
            <w:webHidden/>
          </w:rPr>
          <w:instrText xml:space="preserve"> PAGEREF _Toc154267933 \h </w:instrText>
        </w:r>
        <w:r w:rsidR="00904B69">
          <w:rPr>
            <w:noProof/>
            <w:webHidden/>
          </w:rPr>
        </w:r>
        <w:r w:rsidR="00904B69">
          <w:rPr>
            <w:noProof/>
            <w:webHidden/>
          </w:rPr>
          <w:fldChar w:fldCharType="separate"/>
        </w:r>
        <w:r w:rsidR="00EC64BA">
          <w:rPr>
            <w:noProof/>
            <w:webHidden/>
          </w:rPr>
          <w:t>2</w:t>
        </w:r>
        <w:r w:rsidR="00904B69">
          <w:rPr>
            <w:noProof/>
            <w:webHidden/>
          </w:rPr>
          <w:fldChar w:fldCharType="end"/>
        </w:r>
      </w:hyperlink>
    </w:p>
    <w:p w14:paraId="101C9545" w14:textId="3F49006F" w:rsidR="00904B69" w:rsidRDefault="005C3DEB">
      <w:pPr>
        <w:pStyle w:val="TOC3"/>
        <w:rPr>
          <w:rFonts w:asciiTheme="minorHAnsi" w:eastAsiaTheme="minorEastAsia" w:hAnsiTheme="minorHAnsi"/>
          <w:i w:val="0"/>
          <w:noProof/>
          <w:sz w:val="22"/>
          <w:szCs w:val="22"/>
        </w:rPr>
      </w:pPr>
      <w:hyperlink w:anchor="_Toc154267934" w:history="1">
        <w:r w:rsidR="00904B69" w:rsidRPr="0074621C">
          <w:rPr>
            <w:rStyle w:val="Hyperlink"/>
            <w:bCs/>
            <w:noProof/>
          </w:rPr>
          <w:t>2.2.1 Gradient Descent</w:t>
        </w:r>
        <w:r w:rsidR="00904B69">
          <w:rPr>
            <w:noProof/>
            <w:webHidden/>
          </w:rPr>
          <w:tab/>
        </w:r>
        <w:r w:rsidR="00904B69">
          <w:rPr>
            <w:noProof/>
            <w:webHidden/>
          </w:rPr>
          <w:fldChar w:fldCharType="begin"/>
        </w:r>
        <w:r w:rsidR="00904B69">
          <w:rPr>
            <w:noProof/>
            <w:webHidden/>
          </w:rPr>
          <w:instrText xml:space="preserve"> PAGEREF _Toc154267934 \h </w:instrText>
        </w:r>
        <w:r w:rsidR="00904B69">
          <w:rPr>
            <w:noProof/>
            <w:webHidden/>
          </w:rPr>
        </w:r>
        <w:r w:rsidR="00904B69">
          <w:rPr>
            <w:noProof/>
            <w:webHidden/>
          </w:rPr>
          <w:fldChar w:fldCharType="separate"/>
        </w:r>
        <w:r w:rsidR="00EC64BA">
          <w:rPr>
            <w:noProof/>
            <w:webHidden/>
          </w:rPr>
          <w:t>2</w:t>
        </w:r>
        <w:r w:rsidR="00904B69">
          <w:rPr>
            <w:noProof/>
            <w:webHidden/>
          </w:rPr>
          <w:fldChar w:fldCharType="end"/>
        </w:r>
      </w:hyperlink>
    </w:p>
    <w:p w14:paraId="3397374F" w14:textId="6AA7873F" w:rsidR="00904B69" w:rsidRDefault="005C3DEB">
      <w:pPr>
        <w:pStyle w:val="TOC3"/>
        <w:rPr>
          <w:rFonts w:asciiTheme="minorHAnsi" w:eastAsiaTheme="minorEastAsia" w:hAnsiTheme="minorHAnsi"/>
          <w:i w:val="0"/>
          <w:noProof/>
          <w:sz w:val="22"/>
          <w:szCs w:val="22"/>
        </w:rPr>
      </w:pPr>
      <w:hyperlink w:anchor="_Toc154267935" w:history="1">
        <w:r w:rsidR="00904B69" w:rsidRPr="0074621C">
          <w:rPr>
            <w:rStyle w:val="Hyperlink"/>
            <w:noProof/>
          </w:rPr>
          <w:t>2.2.2 Stochastic Gradient Descent (SGD)</w:t>
        </w:r>
        <w:r w:rsidR="00904B69">
          <w:rPr>
            <w:noProof/>
            <w:webHidden/>
          </w:rPr>
          <w:tab/>
        </w:r>
        <w:r w:rsidR="00904B69">
          <w:rPr>
            <w:noProof/>
            <w:webHidden/>
          </w:rPr>
          <w:fldChar w:fldCharType="begin"/>
        </w:r>
        <w:r w:rsidR="00904B69">
          <w:rPr>
            <w:noProof/>
            <w:webHidden/>
          </w:rPr>
          <w:instrText xml:space="preserve"> PAGEREF _Toc154267935 \h </w:instrText>
        </w:r>
        <w:r w:rsidR="00904B69">
          <w:rPr>
            <w:noProof/>
            <w:webHidden/>
          </w:rPr>
        </w:r>
        <w:r w:rsidR="00904B69">
          <w:rPr>
            <w:noProof/>
            <w:webHidden/>
          </w:rPr>
          <w:fldChar w:fldCharType="separate"/>
        </w:r>
        <w:r w:rsidR="00EC64BA">
          <w:rPr>
            <w:noProof/>
            <w:webHidden/>
          </w:rPr>
          <w:t>3</w:t>
        </w:r>
        <w:r w:rsidR="00904B69">
          <w:rPr>
            <w:noProof/>
            <w:webHidden/>
          </w:rPr>
          <w:fldChar w:fldCharType="end"/>
        </w:r>
      </w:hyperlink>
    </w:p>
    <w:p w14:paraId="4B3190DD" w14:textId="69DB6AED" w:rsidR="00904B69" w:rsidRDefault="005C3DEB">
      <w:pPr>
        <w:pStyle w:val="TOC3"/>
        <w:rPr>
          <w:rFonts w:asciiTheme="minorHAnsi" w:eastAsiaTheme="minorEastAsia" w:hAnsiTheme="minorHAnsi"/>
          <w:i w:val="0"/>
          <w:noProof/>
          <w:sz w:val="22"/>
          <w:szCs w:val="22"/>
        </w:rPr>
      </w:pPr>
      <w:hyperlink w:anchor="_Toc154267936" w:history="1">
        <w:r w:rsidR="00904B69" w:rsidRPr="0074621C">
          <w:rPr>
            <w:rStyle w:val="Hyperlink"/>
            <w:bCs/>
            <w:noProof/>
          </w:rPr>
          <w:t>2.2.3 (</w:t>
        </w:r>
        <w:r w:rsidR="00904B69" w:rsidRPr="0074621C">
          <w:rPr>
            <w:rStyle w:val="Hyperlink"/>
            <w:noProof/>
          </w:rPr>
          <w:t>Stochastic</w:t>
        </w:r>
        <w:r w:rsidR="00904B69" w:rsidRPr="0074621C">
          <w:rPr>
            <w:rStyle w:val="Hyperlink"/>
            <w:bCs/>
            <w:noProof/>
          </w:rPr>
          <w:t>) Gradient Descent với Momentum</w:t>
        </w:r>
        <w:r w:rsidR="00904B69">
          <w:rPr>
            <w:noProof/>
            <w:webHidden/>
          </w:rPr>
          <w:tab/>
        </w:r>
        <w:r w:rsidR="00904B69">
          <w:rPr>
            <w:noProof/>
            <w:webHidden/>
          </w:rPr>
          <w:fldChar w:fldCharType="begin"/>
        </w:r>
        <w:r w:rsidR="00904B69">
          <w:rPr>
            <w:noProof/>
            <w:webHidden/>
          </w:rPr>
          <w:instrText xml:space="preserve"> PAGEREF _Toc154267936 \h </w:instrText>
        </w:r>
        <w:r w:rsidR="00904B69">
          <w:rPr>
            <w:noProof/>
            <w:webHidden/>
          </w:rPr>
        </w:r>
        <w:r w:rsidR="00904B69">
          <w:rPr>
            <w:noProof/>
            <w:webHidden/>
          </w:rPr>
          <w:fldChar w:fldCharType="separate"/>
        </w:r>
        <w:r w:rsidR="00EC64BA">
          <w:rPr>
            <w:noProof/>
            <w:webHidden/>
          </w:rPr>
          <w:t>3</w:t>
        </w:r>
        <w:r w:rsidR="00904B69">
          <w:rPr>
            <w:noProof/>
            <w:webHidden/>
          </w:rPr>
          <w:fldChar w:fldCharType="end"/>
        </w:r>
      </w:hyperlink>
    </w:p>
    <w:p w14:paraId="478F4CD8" w14:textId="5C0175DF" w:rsidR="00904B69" w:rsidRDefault="005C3DEB">
      <w:pPr>
        <w:pStyle w:val="TOC3"/>
        <w:rPr>
          <w:rFonts w:asciiTheme="minorHAnsi" w:eastAsiaTheme="minorEastAsia" w:hAnsiTheme="minorHAnsi"/>
          <w:i w:val="0"/>
          <w:noProof/>
          <w:sz w:val="22"/>
          <w:szCs w:val="22"/>
        </w:rPr>
      </w:pPr>
      <w:hyperlink w:anchor="_Toc154267937" w:history="1">
        <w:r w:rsidR="00904B69" w:rsidRPr="0074621C">
          <w:rPr>
            <w:rStyle w:val="Hyperlink"/>
            <w:noProof/>
          </w:rPr>
          <w:t>2.2.4 Adagrad (Adaptive Gradient Algorithm)</w:t>
        </w:r>
        <w:r w:rsidR="00904B69">
          <w:rPr>
            <w:noProof/>
            <w:webHidden/>
          </w:rPr>
          <w:tab/>
        </w:r>
        <w:r w:rsidR="00904B69">
          <w:rPr>
            <w:noProof/>
            <w:webHidden/>
          </w:rPr>
          <w:fldChar w:fldCharType="begin"/>
        </w:r>
        <w:r w:rsidR="00904B69">
          <w:rPr>
            <w:noProof/>
            <w:webHidden/>
          </w:rPr>
          <w:instrText xml:space="preserve"> PAGEREF _Toc154267937 \h </w:instrText>
        </w:r>
        <w:r w:rsidR="00904B69">
          <w:rPr>
            <w:noProof/>
            <w:webHidden/>
          </w:rPr>
        </w:r>
        <w:r w:rsidR="00904B69">
          <w:rPr>
            <w:noProof/>
            <w:webHidden/>
          </w:rPr>
          <w:fldChar w:fldCharType="separate"/>
        </w:r>
        <w:r w:rsidR="00EC64BA">
          <w:rPr>
            <w:noProof/>
            <w:webHidden/>
          </w:rPr>
          <w:t>4</w:t>
        </w:r>
        <w:r w:rsidR="00904B69">
          <w:rPr>
            <w:noProof/>
            <w:webHidden/>
          </w:rPr>
          <w:fldChar w:fldCharType="end"/>
        </w:r>
      </w:hyperlink>
    </w:p>
    <w:p w14:paraId="5F83DD26" w14:textId="78C75DC1" w:rsidR="00904B69" w:rsidRDefault="005C3DEB">
      <w:pPr>
        <w:pStyle w:val="TOC3"/>
        <w:rPr>
          <w:rFonts w:asciiTheme="minorHAnsi" w:eastAsiaTheme="minorEastAsia" w:hAnsiTheme="minorHAnsi"/>
          <w:i w:val="0"/>
          <w:noProof/>
          <w:sz w:val="22"/>
          <w:szCs w:val="22"/>
        </w:rPr>
      </w:pPr>
      <w:hyperlink w:anchor="_Toc154267938" w:history="1">
        <w:r w:rsidR="00904B69" w:rsidRPr="0074621C">
          <w:rPr>
            <w:rStyle w:val="Hyperlink"/>
            <w:noProof/>
          </w:rPr>
          <w:t>2.2.5 RMSProp</w:t>
        </w:r>
        <w:r w:rsidR="00904B69">
          <w:rPr>
            <w:noProof/>
            <w:webHidden/>
          </w:rPr>
          <w:tab/>
        </w:r>
        <w:r w:rsidR="00904B69">
          <w:rPr>
            <w:noProof/>
            <w:webHidden/>
          </w:rPr>
          <w:fldChar w:fldCharType="begin"/>
        </w:r>
        <w:r w:rsidR="00904B69">
          <w:rPr>
            <w:noProof/>
            <w:webHidden/>
          </w:rPr>
          <w:instrText xml:space="preserve"> PAGEREF _Toc154267938 \h </w:instrText>
        </w:r>
        <w:r w:rsidR="00904B69">
          <w:rPr>
            <w:noProof/>
            <w:webHidden/>
          </w:rPr>
        </w:r>
        <w:r w:rsidR="00904B69">
          <w:rPr>
            <w:noProof/>
            <w:webHidden/>
          </w:rPr>
          <w:fldChar w:fldCharType="separate"/>
        </w:r>
        <w:r w:rsidR="00EC64BA">
          <w:rPr>
            <w:noProof/>
            <w:webHidden/>
          </w:rPr>
          <w:t>5</w:t>
        </w:r>
        <w:r w:rsidR="00904B69">
          <w:rPr>
            <w:noProof/>
            <w:webHidden/>
          </w:rPr>
          <w:fldChar w:fldCharType="end"/>
        </w:r>
      </w:hyperlink>
    </w:p>
    <w:p w14:paraId="60C7DD1C" w14:textId="19B4F45D" w:rsidR="00904B69" w:rsidRDefault="005C3DEB">
      <w:pPr>
        <w:pStyle w:val="TOC3"/>
        <w:rPr>
          <w:rFonts w:asciiTheme="minorHAnsi" w:eastAsiaTheme="minorEastAsia" w:hAnsiTheme="minorHAnsi"/>
          <w:i w:val="0"/>
          <w:noProof/>
          <w:sz w:val="22"/>
          <w:szCs w:val="22"/>
        </w:rPr>
      </w:pPr>
      <w:hyperlink w:anchor="_Toc154267939" w:history="1">
        <w:r w:rsidR="00904B69" w:rsidRPr="0074621C">
          <w:rPr>
            <w:rStyle w:val="Hyperlink"/>
            <w:noProof/>
          </w:rPr>
          <w:t>2.2.6 Adam</w:t>
        </w:r>
        <w:r w:rsidR="00904B69">
          <w:rPr>
            <w:noProof/>
            <w:webHidden/>
          </w:rPr>
          <w:tab/>
        </w:r>
        <w:r w:rsidR="00904B69">
          <w:rPr>
            <w:noProof/>
            <w:webHidden/>
          </w:rPr>
          <w:fldChar w:fldCharType="begin"/>
        </w:r>
        <w:r w:rsidR="00904B69">
          <w:rPr>
            <w:noProof/>
            <w:webHidden/>
          </w:rPr>
          <w:instrText xml:space="preserve"> PAGEREF _Toc154267939 \h </w:instrText>
        </w:r>
        <w:r w:rsidR="00904B69">
          <w:rPr>
            <w:noProof/>
            <w:webHidden/>
          </w:rPr>
        </w:r>
        <w:r w:rsidR="00904B69">
          <w:rPr>
            <w:noProof/>
            <w:webHidden/>
          </w:rPr>
          <w:fldChar w:fldCharType="separate"/>
        </w:r>
        <w:r w:rsidR="00EC64BA">
          <w:rPr>
            <w:noProof/>
            <w:webHidden/>
          </w:rPr>
          <w:t>6</w:t>
        </w:r>
        <w:r w:rsidR="00904B69">
          <w:rPr>
            <w:noProof/>
            <w:webHidden/>
          </w:rPr>
          <w:fldChar w:fldCharType="end"/>
        </w:r>
      </w:hyperlink>
    </w:p>
    <w:p w14:paraId="6E7A60FF" w14:textId="3F01DAE9" w:rsidR="00904B69" w:rsidRDefault="005C3DEB">
      <w:pPr>
        <w:pStyle w:val="TOC2"/>
        <w:rPr>
          <w:rFonts w:asciiTheme="minorHAnsi" w:eastAsiaTheme="minorEastAsia" w:hAnsiTheme="minorHAnsi"/>
          <w:noProof/>
          <w:sz w:val="22"/>
          <w:szCs w:val="22"/>
        </w:rPr>
      </w:pPr>
      <w:hyperlink w:anchor="_Toc154267940" w:history="1">
        <w:r w:rsidR="00904B69" w:rsidRPr="0074621C">
          <w:rPr>
            <w:rStyle w:val="Hyperlink"/>
            <w:noProof/>
          </w:rPr>
          <w:t>2.3 Tổng kết</w:t>
        </w:r>
        <w:r w:rsidR="00904B69">
          <w:rPr>
            <w:noProof/>
            <w:webHidden/>
          </w:rPr>
          <w:tab/>
        </w:r>
        <w:r w:rsidR="00904B69">
          <w:rPr>
            <w:noProof/>
            <w:webHidden/>
          </w:rPr>
          <w:fldChar w:fldCharType="begin"/>
        </w:r>
        <w:r w:rsidR="00904B69">
          <w:rPr>
            <w:noProof/>
            <w:webHidden/>
          </w:rPr>
          <w:instrText xml:space="preserve"> PAGEREF _Toc154267940 \h </w:instrText>
        </w:r>
        <w:r w:rsidR="00904B69">
          <w:rPr>
            <w:noProof/>
            <w:webHidden/>
          </w:rPr>
        </w:r>
        <w:r w:rsidR="00904B69">
          <w:rPr>
            <w:noProof/>
            <w:webHidden/>
          </w:rPr>
          <w:fldChar w:fldCharType="separate"/>
        </w:r>
        <w:r w:rsidR="00EC64BA">
          <w:rPr>
            <w:noProof/>
            <w:webHidden/>
          </w:rPr>
          <w:t>6</w:t>
        </w:r>
        <w:r w:rsidR="00904B69">
          <w:rPr>
            <w:noProof/>
            <w:webHidden/>
          </w:rPr>
          <w:fldChar w:fldCharType="end"/>
        </w:r>
      </w:hyperlink>
    </w:p>
    <w:p w14:paraId="67E81111" w14:textId="1105CD0E" w:rsidR="00904B69" w:rsidRDefault="005C3DEB">
      <w:pPr>
        <w:pStyle w:val="TOC1"/>
        <w:rPr>
          <w:rFonts w:asciiTheme="minorHAnsi" w:eastAsiaTheme="minorEastAsia" w:hAnsiTheme="minorHAnsi"/>
          <w:b w:val="0"/>
          <w:noProof/>
          <w:sz w:val="22"/>
          <w:szCs w:val="22"/>
        </w:rPr>
      </w:pPr>
      <w:hyperlink w:anchor="_Toc154267941" w:history="1">
        <w:r w:rsidR="00904B69" w:rsidRPr="0074621C">
          <w:rPr>
            <w:rStyle w:val="Hyperlink"/>
            <w:noProof/>
          </w:rPr>
          <w:t>CHƯƠNG 3. CONTINUAL LEARNING VÀ TEST TEST PRODUCTION</w:t>
        </w:r>
        <w:r w:rsidR="00904B69">
          <w:rPr>
            <w:noProof/>
            <w:webHidden/>
          </w:rPr>
          <w:tab/>
        </w:r>
        <w:r w:rsidR="00904B69">
          <w:rPr>
            <w:noProof/>
            <w:webHidden/>
          </w:rPr>
          <w:fldChar w:fldCharType="begin"/>
        </w:r>
        <w:r w:rsidR="00904B69">
          <w:rPr>
            <w:noProof/>
            <w:webHidden/>
          </w:rPr>
          <w:instrText xml:space="preserve"> PAGEREF _Toc154267941 \h </w:instrText>
        </w:r>
        <w:r w:rsidR="00904B69">
          <w:rPr>
            <w:noProof/>
            <w:webHidden/>
          </w:rPr>
        </w:r>
        <w:r w:rsidR="00904B69">
          <w:rPr>
            <w:noProof/>
            <w:webHidden/>
          </w:rPr>
          <w:fldChar w:fldCharType="separate"/>
        </w:r>
        <w:r w:rsidR="00EC64BA">
          <w:rPr>
            <w:noProof/>
            <w:webHidden/>
          </w:rPr>
          <w:t>7</w:t>
        </w:r>
        <w:r w:rsidR="00904B69">
          <w:rPr>
            <w:noProof/>
            <w:webHidden/>
          </w:rPr>
          <w:fldChar w:fldCharType="end"/>
        </w:r>
      </w:hyperlink>
    </w:p>
    <w:p w14:paraId="4CE3B1E3" w14:textId="3C974121" w:rsidR="00904B69" w:rsidRDefault="005C3DEB">
      <w:pPr>
        <w:pStyle w:val="TOC2"/>
        <w:rPr>
          <w:rFonts w:asciiTheme="minorHAnsi" w:eastAsiaTheme="minorEastAsia" w:hAnsiTheme="minorHAnsi"/>
          <w:noProof/>
          <w:sz w:val="22"/>
          <w:szCs w:val="22"/>
        </w:rPr>
      </w:pPr>
      <w:hyperlink w:anchor="_Toc154267942" w:history="1">
        <w:r w:rsidR="00904B69" w:rsidRPr="0074621C">
          <w:rPr>
            <w:rStyle w:val="Hyperlink"/>
            <w:noProof/>
          </w:rPr>
          <w:t>3.1 Continual Learning</w:t>
        </w:r>
        <w:r w:rsidR="00904B69">
          <w:rPr>
            <w:noProof/>
            <w:webHidden/>
          </w:rPr>
          <w:tab/>
        </w:r>
        <w:r w:rsidR="00904B69">
          <w:rPr>
            <w:noProof/>
            <w:webHidden/>
          </w:rPr>
          <w:fldChar w:fldCharType="begin"/>
        </w:r>
        <w:r w:rsidR="00904B69">
          <w:rPr>
            <w:noProof/>
            <w:webHidden/>
          </w:rPr>
          <w:instrText xml:space="preserve"> PAGEREF _Toc154267942 \h </w:instrText>
        </w:r>
        <w:r w:rsidR="00904B69">
          <w:rPr>
            <w:noProof/>
            <w:webHidden/>
          </w:rPr>
        </w:r>
        <w:r w:rsidR="00904B69">
          <w:rPr>
            <w:noProof/>
            <w:webHidden/>
          </w:rPr>
          <w:fldChar w:fldCharType="separate"/>
        </w:r>
        <w:r w:rsidR="00EC64BA">
          <w:rPr>
            <w:noProof/>
            <w:webHidden/>
          </w:rPr>
          <w:t>7</w:t>
        </w:r>
        <w:r w:rsidR="00904B69">
          <w:rPr>
            <w:noProof/>
            <w:webHidden/>
          </w:rPr>
          <w:fldChar w:fldCharType="end"/>
        </w:r>
      </w:hyperlink>
    </w:p>
    <w:p w14:paraId="562C1CD7" w14:textId="509009AE" w:rsidR="00904B69" w:rsidRDefault="005C3DEB">
      <w:pPr>
        <w:pStyle w:val="TOC3"/>
        <w:rPr>
          <w:rFonts w:asciiTheme="minorHAnsi" w:eastAsiaTheme="minorEastAsia" w:hAnsiTheme="minorHAnsi"/>
          <w:i w:val="0"/>
          <w:noProof/>
          <w:sz w:val="22"/>
          <w:szCs w:val="22"/>
        </w:rPr>
      </w:pPr>
      <w:hyperlink w:anchor="_Toc154267943" w:history="1">
        <w:r w:rsidR="00904B69" w:rsidRPr="0074621C">
          <w:rPr>
            <w:rStyle w:val="Hyperlink"/>
            <w:noProof/>
            <w:lang w:val="vi-VN"/>
          </w:rPr>
          <w:t>3.1.1</w:t>
        </w:r>
        <w:r w:rsidR="00904B69" w:rsidRPr="0074621C">
          <w:rPr>
            <w:rStyle w:val="Hyperlink"/>
            <w:noProof/>
          </w:rPr>
          <w:t xml:space="preserve"> Khái niệm</w:t>
        </w:r>
        <w:r w:rsidR="00904B69">
          <w:rPr>
            <w:noProof/>
            <w:webHidden/>
          </w:rPr>
          <w:tab/>
        </w:r>
        <w:r w:rsidR="00904B69">
          <w:rPr>
            <w:noProof/>
            <w:webHidden/>
          </w:rPr>
          <w:fldChar w:fldCharType="begin"/>
        </w:r>
        <w:r w:rsidR="00904B69">
          <w:rPr>
            <w:noProof/>
            <w:webHidden/>
          </w:rPr>
          <w:instrText xml:space="preserve"> PAGEREF _Toc154267943 \h </w:instrText>
        </w:r>
        <w:r w:rsidR="00904B69">
          <w:rPr>
            <w:noProof/>
            <w:webHidden/>
          </w:rPr>
        </w:r>
        <w:r w:rsidR="00904B69">
          <w:rPr>
            <w:noProof/>
            <w:webHidden/>
          </w:rPr>
          <w:fldChar w:fldCharType="separate"/>
        </w:r>
        <w:r w:rsidR="00EC64BA">
          <w:rPr>
            <w:noProof/>
            <w:webHidden/>
          </w:rPr>
          <w:t>7</w:t>
        </w:r>
        <w:r w:rsidR="00904B69">
          <w:rPr>
            <w:noProof/>
            <w:webHidden/>
          </w:rPr>
          <w:fldChar w:fldCharType="end"/>
        </w:r>
      </w:hyperlink>
    </w:p>
    <w:p w14:paraId="755B59F7" w14:textId="0ECC4682" w:rsidR="00904B69" w:rsidRDefault="005C3DEB">
      <w:pPr>
        <w:pStyle w:val="TOC3"/>
        <w:rPr>
          <w:rFonts w:asciiTheme="minorHAnsi" w:eastAsiaTheme="minorEastAsia" w:hAnsiTheme="minorHAnsi"/>
          <w:i w:val="0"/>
          <w:noProof/>
          <w:sz w:val="22"/>
          <w:szCs w:val="22"/>
        </w:rPr>
      </w:pPr>
      <w:hyperlink w:anchor="_Toc154267944" w:history="1">
        <w:r w:rsidR="00904B69" w:rsidRPr="0074621C">
          <w:rPr>
            <w:rStyle w:val="Hyperlink"/>
            <w:noProof/>
          </w:rPr>
          <w:t>3.1.2 Vai trò</w:t>
        </w:r>
        <w:r w:rsidR="00904B69">
          <w:rPr>
            <w:noProof/>
            <w:webHidden/>
          </w:rPr>
          <w:tab/>
        </w:r>
        <w:r w:rsidR="00904B69">
          <w:rPr>
            <w:noProof/>
            <w:webHidden/>
          </w:rPr>
          <w:fldChar w:fldCharType="begin"/>
        </w:r>
        <w:r w:rsidR="00904B69">
          <w:rPr>
            <w:noProof/>
            <w:webHidden/>
          </w:rPr>
          <w:instrText xml:space="preserve"> PAGEREF _Toc154267944 \h </w:instrText>
        </w:r>
        <w:r w:rsidR="00904B69">
          <w:rPr>
            <w:noProof/>
            <w:webHidden/>
          </w:rPr>
        </w:r>
        <w:r w:rsidR="00904B69">
          <w:rPr>
            <w:noProof/>
            <w:webHidden/>
          </w:rPr>
          <w:fldChar w:fldCharType="separate"/>
        </w:r>
        <w:r w:rsidR="00EC64BA">
          <w:rPr>
            <w:noProof/>
            <w:webHidden/>
          </w:rPr>
          <w:t>7</w:t>
        </w:r>
        <w:r w:rsidR="00904B69">
          <w:rPr>
            <w:noProof/>
            <w:webHidden/>
          </w:rPr>
          <w:fldChar w:fldCharType="end"/>
        </w:r>
      </w:hyperlink>
    </w:p>
    <w:p w14:paraId="4C974E38" w14:textId="673E7A39" w:rsidR="00904B69" w:rsidRDefault="005C3DEB">
      <w:pPr>
        <w:pStyle w:val="TOC3"/>
        <w:rPr>
          <w:rFonts w:asciiTheme="minorHAnsi" w:eastAsiaTheme="minorEastAsia" w:hAnsiTheme="minorHAnsi"/>
          <w:i w:val="0"/>
          <w:noProof/>
          <w:sz w:val="22"/>
          <w:szCs w:val="22"/>
        </w:rPr>
      </w:pPr>
      <w:hyperlink w:anchor="_Toc154267945" w:history="1">
        <w:r w:rsidR="00904B69" w:rsidRPr="0074621C">
          <w:rPr>
            <w:rStyle w:val="Hyperlink"/>
            <w:noProof/>
          </w:rPr>
          <w:t>3.1.3 Phương pháp</w:t>
        </w:r>
        <w:r w:rsidR="00904B69">
          <w:rPr>
            <w:noProof/>
            <w:webHidden/>
          </w:rPr>
          <w:tab/>
        </w:r>
        <w:r w:rsidR="00904B69">
          <w:rPr>
            <w:noProof/>
            <w:webHidden/>
          </w:rPr>
          <w:fldChar w:fldCharType="begin"/>
        </w:r>
        <w:r w:rsidR="00904B69">
          <w:rPr>
            <w:noProof/>
            <w:webHidden/>
          </w:rPr>
          <w:instrText xml:space="preserve"> PAGEREF _Toc154267945 \h </w:instrText>
        </w:r>
        <w:r w:rsidR="00904B69">
          <w:rPr>
            <w:noProof/>
            <w:webHidden/>
          </w:rPr>
        </w:r>
        <w:r w:rsidR="00904B69">
          <w:rPr>
            <w:noProof/>
            <w:webHidden/>
          </w:rPr>
          <w:fldChar w:fldCharType="separate"/>
        </w:r>
        <w:r w:rsidR="00EC64BA">
          <w:rPr>
            <w:noProof/>
            <w:webHidden/>
          </w:rPr>
          <w:t>7</w:t>
        </w:r>
        <w:r w:rsidR="00904B69">
          <w:rPr>
            <w:noProof/>
            <w:webHidden/>
          </w:rPr>
          <w:fldChar w:fldCharType="end"/>
        </w:r>
      </w:hyperlink>
    </w:p>
    <w:p w14:paraId="63A08CFD" w14:textId="550FC855" w:rsidR="00904B69" w:rsidRDefault="005C3DEB">
      <w:pPr>
        <w:pStyle w:val="TOC2"/>
        <w:rPr>
          <w:rFonts w:asciiTheme="minorHAnsi" w:eastAsiaTheme="minorEastAsia" w:hAnsiTheme="minorHAnsi"/>
          <w:noProof/>
          <w:sz w:val="22"/>
          <w:szCs w:val="22"/>
        </w:rPr>
      </w:pPr>
      <w:hyperlink w:anchor="_Toc154267946" w:history="1">
        <w:r w:rsidR="00904B69" w:rsidRPr="0074621C">
          <w:rPr>
            <w:rStyle w:val="Hyperlink"/>
            <w:noProof/>
          </w:rPr>
          <w:t>3.2 Test Production</w:t>
        </w:r>
        <w:r w:rsidR="00904B69">
          <w:rPr>
            <w:noProof/>
            <w:webHidden/>
          </w:rPr>
          <w:tab/>
        </w:r>
        <w:r w:rsidR="00904B69">
          <w:rPr>
            <w:noProof/>
            <w:webHidden/>
          </w:rPr>
          <w:fldChar w:fldCharType="begin"/>
        </w:r>
        <w:r w:rsidR="00904B69">
          <w:rPr>
            <w:noProof/>
            <w:webHidden/>
          </w:rPr>
          <w:instrText xml:space="preserve"> PAGEREF _Toc154267946 \h </w:instrText>
        </w:r>
        <w:r w:rsidR="00904B69">
          <w:rPr>
            <w:noProof/>
            <w:webHidden/>
          </w:rPr>
        </w:r>
        <w:r w:rsidR="00904B69">
          <w:rPr>
            <w:noProof/>
            <w:webHidden/>
          </w:rPr>
          <w:fldChar w:fldCharType="separate"/>
        </w:r>
        <w:r w:rsidR="00EC64BA">
          <w:rPr>
            <w:noProof/>
            <w:webHidden/>
          </w:rPr>
          <w:t>8</w:t>
        </w:r>
        <w:r w:rsidR="00904B69">
          <w:rPr>
            <w:noProof/>
            <w:webHidden/>
          </w:rPr>
          <w:fldChar w:fldCharType="end"/>
        </w:r>
      </w:hyperlink>
    </w:p>
    <w:p w14:paraId="214DAD2A" w14:textId="68B27FC8" w:rsidR="00904B69" w:rsidRDefault="005C3DEB">
      <w:pPr>
        <w:pStyle w:val="TOC3"/>
        <w:rPr>
          <w:rFonts w:asciiTheme="minorHAnsi" w:eastAsiaTheme="minorEastAsia" w:hAnsiTheme="minorHAnsi"/>
          <w:i w:val="0"/>
          <w:noProof/>
          <w:sz w:val="22"/>
          <w:szCs w:val="22"/>
        </w:rPr>
      </w:pPr>
      <w:hyperlink w:anchor="_Toc154267947" w:history="1">
        <w:r w:rsidR="00904B69" w:rsidRPr="0074621C">
          <w:rPr>
            <w:rStyle w:val="Hyperlink"/>
            <w:noProof/>
            <w:lang w:val="vi-VN"/>
          </w:rPr>
          <w:t>3.2.1</w:t>
        </w:r>
        <w:r w:rsidR="00904B69" w:rsidRPr="0074621C">
          <w:rPr>
            <w:rStyle w:val="Hyperlink"/>
            <w:noProof/>
          </w:rPr>
          <w:t xml:space="preserve"> Khái niệm</w:t>
        </w:r>
        <w:r w:rsidR="00904B69">
          <w:rPr>
            <w:noProof/>
            <w:webHidden/>
          </w:rPr>
          <w:tab/>
        </w:r>
        <w:r w:rsidR="00904B69">
          <w:rPr>
            <w:noProof/>
            <w:webHidden/>
          </w:rPr>
          <w:fldChar w:fldCharType="begin"/>
        </w:r>
        <w:r w:rsidR="00904B69">
          <w:rPr>
            <w:noProof/>
            <w:webHidden/>
          </w:rPr>
          <w:instrText xml:space="preserve"> PAGEREF _Toc154267947 \h </w:instrText>
        </w:r>
        <w:r w:rsidR="00904B69">
          <w:rPr>
            <w:noProof/>
            <w:webHidden/>
          </w:rPr>
        </w:r>
        <w:r w:rsidR="00904B69">
          <w:rPr>
            <w:noProof/>
            <w:webHidden/>
          </w:rPr>
          <w:fldChar w:fldCharType="separate"/>
        </w:r>
        <w:r w:rsidR="00EC64BA">
          <w:rPr>
            <w:noProof/>
            <w:webHidden/>
          </w:rPr>
          <w:t>8</w:t>
        </w:r>
        <w:r w:rsidR="00904B69">
          <w:rPr>
            <w:noProof/>
            <w:webHidden/>
          </w:rPr>
          <w:fldChar w:fldCharType="end"/>
        </w:r>
      </w:hyperlink>
    </w:p>
    <w:p w14:paraId="3BF8E346" w14:textId="122D3607" w:rsidR="00904B69" w:rsidRDefault="005C3DEB">
      <w:pPr>
        <w:pStyle w:val="TOC3"/>
        <w:rPr>
          <w:rFonts w:asciiTheme="minorHAnsi" w:eastAsiaTheme="minorEastAsia" w:hAnsiTheme="minorHAnsi"/>
          <w:i w:val="0"/>
          <w:noProof/>
          <w:sz w:val="22"/>
          <w:szCs w:val="22"/>
        </w:rPr>
      </w:pPr>
      <w:hyperlink w:anchor="_Toc154267948" w:history="1">
        <w:r w:rsidR="00904B69" w:rsidRPr="0074621C">
          <w:rPr>
            <w:rStyle w:val="Hyperlink"/>
            <w:noProof/>
          </w:rPr>
          <w:t>3.2.2 Phương pháp</w:t>
        </w:r>
        <w:r w:rsidR="00904B69">
          <w:rPr>
            <w:noProof/>
            <w:webHidden/>
          </w:rPr>
          <w:tab/>
        </w:r>
        <w:r w:rsidR="00904B69">
          <w:rPr>
            <w:noProof/>
            <w:webHidden/>
          </w:rPr>
          <w:fldChar w:fldCharType="begin"/>
        </w:r>
        <w:r w:rsidR="00904B69">
          <w:rPr>
            <w:noProof/>
            <w:webHidden/>
          </w:rPr>
          <w:instrText xml:space="preserve"> PAGEREF _Toc154267948 \h </w:instrText>
        </w:r>
        <w:r w:rsidR="00904B69">
          <w:rPr>
            <w:noProof/>
            <w:webHidden/>
          </w:rPr>
        </w:r>
        <w:r w:rsidR="00904B69">
          <w:rPr>
            <w:noProof/>
            <w:webHidden/>
          </w:rPr>
          <w:fldChar w:fldCharType="separate"/>
        </w:r>
        <w:r w:rsidR="00EC64BA">
          <w:rPr>
            <w:noProof/>
            <w:webHidden/>
          </w:rPr>
          <w:t>8</w:t>
        </w:r>
        <w:r w:rsidR="00904B69">
          <w:rPr>
            <w:noProof/>
            <w:webHidden/>
          </w:rPr>
          <w:fldChar w:fldCharType="end"/>
        </w:r>
      </w:hyperlink>
    </w:p>
    <w:p w14:paraId="5633C50D" w14:textId="69FDD695" w:rsidR="00904B69" w:rsidRDefault="005C3DEB">
      <w:pPr>
        <w:pStyle w:val="TOC1"/>
        <w:rPr>
          <w:rFonts w:asciiTheme="minorHAnsi" w:eastAsiaTheme="minorEastAsia" w:hAnsiTheme="minorHAnsi"/>
          <w:b w:val="0"/>
          <w:noProof/>
          <w:sz w:val="22"/>
          <w:szCs w:val="22"/>
        </w:rPr>
      </w:pPr>
      <w:hyperlink w:anchor="_Toc154267949" w:history="1">
        <w:r w:rsidR="00904B69" w:rsidRPr="0074621C">
          <w:rPr>
            <w:rStyle w:val="Hyperlink"/>
            <w:noProof/>
          </w:rPr>
          <w:t>TÀI LIỆU THAM KHẢO</w:t>
        </w:r>
        <w:r w:rsidR="00904B69">
          <w:rPr>
            <w:noProof/>
            <w:webHidden/>
          </w:rPr>
          <w:tab/>
        </w:r>
        <w:r w:rsidR="00904B69">
          <w:rPr>
            <w:noProof/>
            <w:webHidden/>
          </w:rPr>
          <w:fldChar w:fldCharType="begin"/>
        </w:r>
        <w:r w:rsidR="00904B69">
          <w:rPr>
            <w:noProof/>
            <w:webHidden/>
          </w:rPr>
          <w:instrText xml:space="preserve"> PAGEREF _Toc154267949 \h </w:instrText>
        </w:r>
        <w:r w:rsidR="00904B69">
          <w:rPr>
            <w:noProof/>
            <w:webHidden/>
          </w:rPr>
        </w:r>
        <w:r w:rsidR="00904B69">
          <w:rPr>
            <w:noProof/>
            <w:webHidden/>
          </w:rPr>
          <w:fldChar w:fldCharType="separate"/>
        </w:r>
        <w:r w:rsidR="00EC64BA">
          <w:rPr>
            <w:noProof/>
            <w:webHidden/>
          </w:rPr>
          <w:t>10</w:t>
        </w:r>
        <w:r w:rsidR="00904B69">
          <w:rPr>
            <w:noProof/>
            <w:webHidden/>
          </w:rPr>
          <w:fldChar w:fldCharType="end"/>
        </w:r>
      </w:hyperlink>
    </w:p>
    <w:p w14:paraId="612C794B" w14:textId="1B1B6EA6" w:rsidR="002C7D83" w:rsidRPr="00904B69" w:rsidRDefault="00F772AD" w:rsidP="00904B69">
      <w:pPr>
        <w:pStyle w:val="Nidungvnbn"/>
        <w:ind w:firstLine="0"/>
        <w:rPr>
          <w:lang w:val="vi-VN"/>
        </w:rPr>
      </w:pPr>
      <w:r>
        <w:fldChar w:fldCharType="end"/>
      </w:r>
    </w:p>
    <w:p w14:paraId="502280ED" w14:textId="030DB6F8" w:rsidR="00743F7E" w:rsidRDefault="00743F7E">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56B8EEB8" w14:textId="638F9A51" w:rsidR="00AA35D1" w:rsidRPr="002425C8" w:rsidRDefault="000044BC" w:rsidP="00BF2FF1">
      <w:pPr>
        <w:pStyle w:val="Heading1"/>
      </w:pPr>
      <w:bookmarkStart w:id="1" w:name="_Toc154267930"/>
      <w:r w:rsidRPr="00BF2FF1">
        <w:lastRenderedPageBreak/>
        <w:t>MỞ ĐẦU</w:t>
      </w:r>
      <w:bookmarkEnd w:id="1"/>
      <w:r w:rsidR="00F772AD">
        <w:rPr>
          <w:lang w:val="en-US"/>
        </w:rPr>
        <w:t xml:space="preserve"> </w:t>
      </w:r>
    </w:p>
    <w:p w14:paraId="171FF15E" w14:textId="5E872F90" w:rsidR="002425C8" w:rsidRDefault="002425C8" w:rsidP="002425C8">
      <w:pPr>
        <w:pStyle w:val="Nidungvnbn"/>
      </w:pPr>
      <w:r>
        <w:t>Bài báo cáo này sẽ gồm các phần như sau</w:t>
      </w:r>
    </w:p>
    <w:p w14:paraId="0E1988AA" w14:textId="105A3536" w:rsidR="002425C8" w:rsidRDefault="002425C8" w:rsidP="002425C8">
      <w:pPr>
        <w:pStyle w:val="Nidungvnbn"/>
      </w:pPr>
      <w:r>
        <w:t>- Trình bày về nội dung, so sánh, đánh giá các phương pháp Optimizer trong học máy. (làm cá nhân)</w:t>
      </w:r>
    </w:p>
    <w:p w14:paraId="03389F94" w14:textId="67A698E4" w:rsidR="002425C8" w:rsidRDefault="002425C8" w:rsidP="002425C8">
      <w:pPr>
        <w:pStyle w:val="Nidungvnbn"/>
      </w:pPr>
      <w:r>
        <w:t xml:space="preserve">- Trình bày về các nội dung tìm hiểu về </w:t>
      </w:r>
      <w:r w:rsidRPr="002425C8">
        <w:t>Continual Learning và Test Production</w:t>
      </w:r>
      <w:r>
        <w:t>. (làm cá nhân)</w:t>
      </w:r>
    </w:p>
    <w:p w14:paraId="7EC28F8B" w14:textId="4464FD98" w:rsidR="002425C8" w:rsidRDefault="002425C8" w:rsidP="002425C8">
      <w:pPr>
        <w:pStyle w:val="Heading1"/>
        <w:numPr>
          <w:ilvl w:val="0"/>
          <w:numId w:val="0"/>
        </w:numPr>
        <w:ind w:left="284"/>
        <w:rPr>
          <w:lang w:val="en-US"/>
        </w:rPr>
      </w:pPr>
    </w:p>
    <w:p w14:paraId="71617A9F" w14:textId="17E51C20" w:rsidR="002425C8" w:rsidRDefault="002425C8" w:rsidP="002425C8">
      <w:pPr>
        <w:pStyle w:val="Heading1"/>
        <w:numPr>
          <w:ilvl w:val="0"/>
          <w:numId w:val="0"/>
        </w:numPr>
        <w:ind w:left="284"/>
        <w:rPr>
          <w:lang w:val="en-US"/>
        </w:rPr>
      </w:pPr>
    </w:p>
    <w:p w14:paraId="4B74C015" w14:textId="4F069BE2" w:rsidR="002425C8" w:rsidRDefault="002425C8" w:rsidP="002425C8">
      <w:pPr>
        <w:pStyle w:val="Heading1"/>
        <w:numPr>
          <w:ilvl w:val="0"/>
          <w:numId w:val="0"/>
        </w:numPr>
        <w:ind w:left="284"/>
        <w:rPr>
          <w:lang w:val="en-US"/>
        </w:rPr>
      </w:pPr>
    </w:p>
    <w:p w14:paraId="4B97043E" w14:textId="5B745F15" w:rsidR="002425C8" w:rsidRDefault="002425C8" w:rsidP="002425C8">
      <w:pPr>
        <w:pStyle w:val="Heading1"/>
        <w:numPr>
          <w:ilvl w:val="0"/>
          <w:numId w:val="0"/>
        </w:numPr>
        <w:ind w:left="284"/>
        <w:rPr>
          <w:lang w:val="en-US"/>
        </w:rPr>
      </w:pPr>
    </w:p>
    <w:p w14:paraId="1A70870B" w14:textId="3264A450" w:rsidR="002425C8" w:rsidRDefault="002425C8" w:rsidP="002425C8">
      <w:pPr>
        <w:pStyle w:val="Heading1"/>
        <w:numPr>
          <w:ilvl w:val="0"/>
          <w:numId w:val="0"/>
        </w:numPr>
        <w:ind w:left="284"/>
        <w:rPr>
          <w:lang w:val="en-US"/>
        </w:rPr>
      </w:pPr>
    </w:p>
    <w:p w14:paraId="5A006C2D" w14:textId="142A1D90" w:rsidR="002425C8" w:rsidRDefault="002425C8" w:rsidP="002425C8">
      <w:pPr>
        <w:pStyle w:val="Heading1"/>
        <w:numPr>
          <w:ilvl w:val="0"/>
          <w:numId w:val="0"/>
        </w:numPr>
        <w:ind w:left="284"/>
        <w:rPr>
          <w:lang w:val="en-US"/>
        </w:rPr>
      </w:pPr>
    </w:p>
    <w:p w14:paraId="2EBCD390" w14:textId="4B80B70C" w:rsidR="002425C8" w:rsidRDefault="002425C8" w:rsidP="002425C8">
      <w:pPr>
        <w:pStyle w:val="Heading1"/>
        <w:numPr>
          <w:ilvl w:val="0"/>
          <w:numId w:val="0"/>
        </w:numPr>
        <w:ind w:left="284"/>
        <w:rPr>
          <w:lang w:val="en-US"/>
        </w:rPr>
      </w:pPr>
    </w:p>
    <w:p w14:paraId="23FB2A44" w14:textId="0C1FA249" w:rsidR="002425C8" w:rsidRDefault="002425C8" w:rsidP="002425C8">
      <w:pPr>
        <w:pStyle w:val="Heading1"/>
        <w:numPr>
          <w:ilvl w:val="0"/>
          <w:numId w:val="0"/>
        </w:numPr>
        <w:ind w:left="284"/>
        <w:rPr>
          <w:lang w:val="en-US"/>
        </w:rPr>
      </w:pPr>
    </w:p>
    <w:p w14:paraId="34A179BA" w14:textId="18F30E07" w:rsidR="002425C8" w:rsidRDefault="002425C8" w:rsidP="002425C8">
      <w:pPr>
        <w:pStyle w:val="Heading1"/>
        <w:numPr>
          <w:ilvl w:val="0"/>
          <w:numId w:val="0"/>
        </w:numPr>
        <w:ind w:left="284"/>
        <w:rPr>
          <w:lang w:val="en-US"/>
        </w:rPr>
      </w:pPr>
    </w:p>
    <w:p w14:paraId="3F6DD0D9" w14:textId="2113B3B6" w:rsidR="002425C8" w:rsidRDefault="002425C8" w:rsidP="002425C8">
      <w:pPr>
        <w:pStyle w:val="Heading1"/>
        <w:numPr>
          <w:ilvl w:val="0"/>
          <w:numId w:val="0"/>
        </w:numPr>
        <w:ind w:left="284"/>
        <w:rPr>
          <w:lang w:val="en-US"/>
        </w:rPr>
      </w:pPr>
    </w:p>
    <w:p w14:paraId="0BE1FF53" w14:textId="0744AB20" w:rsidR="002425C8" w:rsidRDefault="002425C8" w:rsidP="002425C8">
      <w:pPr>
        <w:pStyle w:val="Heading1"/>
        <w:numPr>
          <w:ilvl w:val="0"/>
          <w:numId w:val="0"/>
        </w:numPr>
        <w:ind w:left="284"/>
        <w:rPr>
          <w:lang w:val="en-US"/>
        </w:rPr>
      </w:pPr>
    </w:p>
    <w:p w14:paraId="7065A584" w14:textId="39A1860E" w:rsidR="002425C8" w:rsidRDefault="002425C8" w:rsidP="002425C8">
      <w:pPr>
        <w:pStyle w:val="Heading1"/>
        <w:numPr>
          <w:ilvl w:val="0"/>
          <w:numId w:val="0"/>
        </w:numPr>
        <w:ind w:left="284"/>
        <w:rPr>
          <w:lang w:val="en-US"/>
        </w:rPr>
      </w:pPr>
    </w:p>
    <w:p w14:paraId="04A08B59" w14:textId="74864DD4" w:rsidR="002425C8" w:rsidRDefault="002425C8" w:rsidP="002425C8">
      <w:pPr>
        <w:pStyle w:val="Heading1"/>
        <w:numPr>
          <w:ilvl w:val="0"/>
          <w:numId w:val="0"/>
        </w:numPr>
        <w:ind w:left="284"/>
        <w:rPr>
          <w:lang w:val="en-US"/>
        </w:rPr>
      </w:pPr>
    </w:p>
    <w:p w14:paraId="046A41A9" w14:textId="77777777" w:rsidR="002425C8" w:rsidRPr="00BF2FF1" w:rsidRDefault="002425C8" w:rsidP="002425C8">
      <w:pPr>
        <w:pStyle w:val="Heading1"/>
        <w:numPr>
          <w:ilvl w:val="0"/>
          <w:numId w:val="0"/>
        </w:numPr>
        <w:ind w:left="284"/>
      </w:pPr>
    </w:p>
    <w:p w14:paraId="1485F197" w14:textId="28948D8A" w:rsidR="002425C8" w:rsidRPr="002425C8" w:rsidRDefault="002425C8" w:rsidP="002425C8">
      <w:pPr>
        <w:pStyle w:val="Heading1"/>
      </w:pPr>
      <w:bookmarkStart w:id="2" w:name="_Toc154267931"/>
      <w:r>
        <w:rPr>
          <w:lang w:val="en-US"/>
        </w:rPr>
        <w:t>CÁC PHƯƠNG PHÁP OPTIMIZER</w:t>
      </w:r>
      <w:bookmarkEnd w:id="2"/>
    </w:p>
    <w:p w14:paraId="6606B07C" w14:textId="2D16A310" w:rsidR="002425C8" w:rsidRDefault="0057034A" w:rsidP="0057034A">
      <w:pPr>
        <w:pStyle w:val="Heading2"/>
        <w:rPr>
          <w:lang w:val="en-US"/>
        </w:rPr>
      </w:pPr>
      <w:bookmarkStart w:id="3" w:name="_Toc154267932"/>
      <w:r>
        <w:rPr>
          <w:lang w:val="en-US"/>
        </w:rPr>
        <w:lastRenderedPageBreak/>
        <w:t>Khái niệm</w:t>
      </w:r>
      <w:bookmarkEnd w:id="3"/>
    </w:p>
    <w:p w14:paraId="587A6318" w14:textId="7F959F0B" w:rsidR="0057034A" w:rsidRDefault="0057034A" w:rsidP="0057034A">
      <w:pPr>
        <w:pStyle w:val="Nidungvnbn"/>
      </w:pPr>
      <w:r w:rsidRPr="0057034A">
        <w:t xml:space="preserve">Trong machine learning, các phương pháp tối ưu (optimizer) được định nghĩa là các thuật toán điều chỉnh các thuộc tính của mô hình như trọng số (weight) và bias trong quá trình huấn luyện để tối thiểu hàm mất mát, giúp cải thiện độ chính xác cho các dự đoán của mô hình. Các phương pháp tối ưu khác nhau sẽ có các ưu nhược điểm khác nhau, việc chọn phương pháp tối ưu sẽ ảnh hưởng rất nhiều đễn hiệu suất mô hình. </w:t>
      </w:r>
    </w:p>
    <w:p w14:paraId="2A035412" w14:textId="233324D3" w:rsidR="0057034A" w:rsidRDefault="0057034A" w:rsidP="0057034A">
      <w:pPr>
        <w:pStyle w:val="Heading2"/>
        <w:rPr>
          <w:lang w:val="en-US"/>
        </w:rPr>
      </w:pPr>
      <w:bookmarkStart w:id="4" w:name="_Toc154267933"/>
      <w:r>
        <w:rPr>
          <w:lang w:val="en-US"/>
        </w:rPr>
        <w:t>Các phương pháp</w:t>
      </w:r>
      <w:bookmarkEnd w:id="4"/>
    </w:p>
    <w:p w14:paraId="7C187350" w14:textId="00676F2D" w:rsidR="0057034A" w:rsidRDefault="0057034A" w:rsidP="0057034A">
      <w:pPr>
        <w:pStyle w:val="Heading3"/>
        <w:rPr>
          <w:bCs/>
        </w:rPr>
      </w:pPr>
      <w:bookmarkStart w:id="5" w:name="_Toc154267934"/>
      <w:r w:rsidRPr="00F23577">
        <w:rPr>
          <w:bCs/>
        </w:rPr>
        <w:t>Gradient Descent</w:t>
      </w:r>
      <w:bookmarkEnd w:id="5"/>
    </w:p>
    <w:p w14:paraId="2B45D9F4" w14:textId="77777777" w:rsidR="0057034A" w:rsidRDefault="0057034A" w:rsidP="0057034A">
      <w:pPr>
        <w:pStyle w:val="Nidungvnbn"/>
      </w:pPr>
      <w:r>
        <w:t xml:space="preserve">Đối với bài toán tối ưu hàm mất mát (loss function), giá trị nhỏ nhất của một hàm số là điểm mà đạo hàm bằng 0. Tuy nhiên hầu hết các trường hợp thì việc tính phương trình đạo hàm bằng 0 rất phức tạp, thậm chí là bất khả thi. Thay vào đó người ta tìm điểm có giá trị gần với điểm cực tiểu nhất và xem nó như nghiệm của bài toán. </w:t>
      </w:r>
    </w:p>
    <w:p w14:paraId="31C72628" w14:textId="77777777" w:rsidR="0057034A" w:rsidRDefault="0057034A" w:rsidP="0057034A">
      <w:pPr>
        <w:pStyle w:val="Nidungvnbn"/>
      </w:pPr>
      <w:r>
        <w:t>Gradient Descent là một phương pháp cơ được dùng để giải quyết vấn đề này. Gradient Descent xuất phát từ điểm gần với điểm cực tiểu sau đó dùng phép lặp để tiến dần đến điểm cần tìm. Công thức:</w:t>
      </w:r>
    </w:p>
    <w:p w14:paraId="400F8F11" w14:textId="77777777" w:rsidR="0057034A" w:rsidRDefault="0057034A" w:rsidP="0057034A">
      <w:pPr>
        <w:pStyle w:val="Nidungvnbn"/>
      </w:pPr>
      <w:r>
        <w:t xml:space="preserve">w_new = w_old – n * f’(x) </w:t>
      </w:r>
    </w:p>
    <w:p w14:paraId="2FF06468" w14:textId="77777777" w:rsidR="0057034A" w:rsidRDefault="0057034A" w:rsidP="0057034A">
      <w:pPr>
        <w:pStyle w:val="Nidungvnbn"/>
      </w:pPr>
      <w:r>
        <w:t>Trong đó w là tham số của mô hình, learning rate n là khoảng cách hay bước nhảy mà thuật toán sẽ điều chỉnh tham số sau mỗi vòng lặp. Thuật toán sẽ dừng lại khi w không còn cải thiện được nữa hoặc cải thiện rất ít.</w:t>
      </w:r>
    </w:p>
    <w:p w14:paraId="3448AC78" w14:textId="77777777" w:rsidR="0057034A" w:rsidRDefault="0057034A" w:rsidP="0057034A">
      <w:pPr>
        <w:pStyle w:val="Nidungvnbn"/>
      </w:pPr>
      <w:r>
        <w:t xml:space="preserve">Gradient descent sẽ phụ thuộc vào nhiều yếu tố như việc lựa chọn tham số bắt đầu của mô hình sẽ ảnh hưởng đến tốc độ hội tụ của bài toán. Việc lựa chọn learning rate cũng là một vấn đề khi lựa chọn learning rate quá nhỏ sẽ làm cho tốc độ hội tụ chậm, ảnh hưởng đến quá trình training và lựa chọn learning rate quá lớn sẽ làm cho thuật toán không hội tụ được vì cứ quanh quẩn xung quanh đích </w:t>
      </w:r>
    </w:p>
    <w:p w14:paraId="630D4465" w14:textId="77777777" w:rsidR="0057034A" w:rsidRDefault="0057034A" w:rsidP="0057034A">
      <w:pPr>
        <w:pStyle w:val="Nidungvnbn"/>
      </w:pPr>
      <w:r>
        <w:t>Ưu điểm:</w:t>
      </w:r>
    </w:p>
    <w:p w14:paraId="0F05B781" w14:textId="77777777" w:rsidR="0057034A" w:rsidRDefault="0057034A" w:rsidP="0057034A">
      <w:pPr>
        <w:pStyle w:val="Nidungvnbn"/>
      </w:pPr>
      <w:r>
        <w:t>- Dễ hiểu, dễ triển khai</w:t>
      </w:r>
    </w:p>
    <w:p w14:paraId="695D770C" w14:textId="77777777" w:rsidR="0057034A" w:rsidRDefault="0057034A" w:rsidP="0057034A">
      <w:pPr>
        <w:pStyle w:val="Nidungvnbn"/>
      </w:pPr>
      <w:r>
        <w:t xml:space="preserve">Nhược điểm </w:t>
      </w:r>
    </w:p>
    <w:p w14:paraId="41AD077D" w14:textId="77777777" w:rsidR="0057034A" w:rsidRDefault="0057034A" w:rsidP="0057034A">
      <w:pPr>
        <w:pStyle w:val="Nidungvnbn"/>
      </w:pPr>
      <w:r>
        <w:lastRenderedPageBreak/>
        <w:t>- Phụ thuộc vào việc lựa chọn tham số ban đầu w và learning rate</w:t>
      </w:r>
    </w:p>
    <w:p w14:paraId="2605111E" w14:textId="77777777" w:rsidR="0057034A" w:rsidRDefault="0057034A" w:rsidP="0057034A">
      <w:pPr>
        <w:pStyle w:val="Nidungvnbn"/>
      </w:pPr>
      <w:r>
        <w:t>- Không hoạt động tốt với các hàm có nhiều cực tiểu</w:t>
      </w:r>
    </w:p>
    <w:p w14:paraId="1B20C5CD" w14:textId="5E990527" w:rsidR="0057034A" w:rsidRDefault="0057034A" w:rsidP="0057034A">
      <w:pPr>
        <w:pStyle w:val="Nidungvnbn"/>
      </w:pPr>
      <w:r>
        <w:t>- Không hiệu quả với các bộ dữ liệu có kích thước lớn và phức tạp</w:t>
      </w:r>
    </w:p>
    <w:p w14:paraId="2F678F4C" w14:textId="3A8104AC" w:rsidR="0057034A" w:rsidRDefault="0057034A" w:rsidP="0057034A">
      <w:pPr>
        <w:pStyle w:val="Heading3"/>
      </w:pPr>
      <w:bookmarkStart w:id="6" w:name="_Toc154267935"/>
      <w:r w:rsidRPr="0057034A">
        <w:t>Stochastic Gradient Descent (SGD)</w:t>
      </w:r>
      <w:bookmarkEnd w:id="6"/>
    </w:p>
    <w:p w14:paraId="3C51A07B" w14:textId="77777777" w:rsidR="0057034A" w:rsidRPr="0057034A" w:rsidRDefault="0057034A" w:rsidP="0057034A">
      <w:pPr>
        <w:pStyle w:val="Nidungvnbn"/>
      </w:pPr>
      <w:r w:rsidRPr="0057034A">
        <w:t xml:space="preserve">Phương pháp này là một biến thể của Gradient Descent. Thay vì chọn cả tập dữ liệu để thực hiện tính toán cho mỗi vòng lặp thì thuật toán này sẽ ngẫu nhiên chọn một phần dữ liệu để tính toán. SGD Descent đầu tiên cần lựa chọn tham số ban đầu và learning rate, sau đó ngẫu nhiên chọn các tập con để thực hiện tính toán cho đến khi đến điểm cực tiểu của hàm số.   </w:t>
      </w:r>
    </w:p>
    <w:p w14:paraId="22865AD0" w14:textId="77777777" w:rsidR="0057034A" w:rsidRPr="0057034A" w:rsidRDefault="0057034A" w:rsidP="0057034A">
      <w:pPr>
        <w:pStyle w:val="Nidungvnbn"/>
      </w:pPr>
      <w:r w:rsidRPr="0057034A">
        <w:t xml:space="preserve">Do đó, SGD sử dụng nhiều vòng lặp hơn Gradient Descent truyền thống. Tuy nhiên, SGD hội tụ rất nhanh, chỉ cần vài vòng lặp là đã đến điểm cực tiểu. Bên cạnh đó, chi phí tính toán của SGD vẫn tối ưu hơn so với Gradient Descent truyền thống do không lặp qua cả dataset. </w:t>
      </w:r>
    </w:p>
    <w:p w14:paraId="1756A605" w14:textId="77777777" w:rsidR="0057034A" w:rsidRPr="0057034A" w:rsidRDefault="0057034A" w:rsidP="0057034A">
      <w:pPr>
        <w:pStyle w:val="Nidungvnbn"/>
      </w:pPr>
      <w:r w:rsidRPr="0057034A">
        <w:t>Do tính chất ngẫu nhiên lựa chọn tập dữ liệu để học thì hàm mất mát sẽ dao động nhiều hơn. Khiến cho SGD thiếu ổn định tuy nhiên có khả năng di chuyển đến các điểm cực tiểu khác nhiều tiềm năng. Khả năng hội tụ của SGD cũng tương tự với GD</w:t>
      </w:r>
    </w:p>
    <w:p w14:paraId="722BDA17" w14:textId="77777777" w:rsidR="0057034A" w:rsidRPr="0057034A" w:rsidRDefault="0057034A" w:rsidP="0057034A">
      <w:pPr>
        <w:pStyle w:val="Nidungvnbn"/>
      </w:pPr>
      <w:r w:rsidRPr="0057034A">
        <w:t>Ưu điểm:</w:t>
      </w:r>
    </w:p>
    <w:p w14:paraId="175AA11D" w14:textId="77777777" w:rsidR="0057034A" w:rsidRPr="0057034A" w:rsidRDefault="0057034A" w:rsidP="0057034A">
      <w:pPr>
        <w:pStyle w:val="Nidungvnbn"/>
      </w:pPr>
      <w:r w:rsidRPr="0057034A">
        <w:t>- Hoạt động tốt với tập dữ liệu lớn do không phải tính toán cả tập cho mỗi vòng lặp mà chỉ ngẫu nhiên chọn tập con</w:t>
      </w:r>
    </w:p>
    <w:p w14:paraId="0AE399A6" w14:textId="77777777" w:rsidR="0057034A" w:rsidRPr="0057034A" w:rsidRDefault="0057034A" w:rsidP="0057034A">
      <w:pPr>
        <w:pStyle w:val="Nidungvnbn"/>
      </w:pPr>
      <w:r w:rsidRPr="0057034A">
        <w:t xml:space="preserve">- Có thể hoạt động với các hàm nhiều cực tiểu </w:t>
      </w:r>
    </w:p>
    <w:p w14:paraId="588A2D0D" w14:textId="77777777" w:rsidR="0057034A" w:rsidRPr="0057034A" w:rsidRDefault="0057034A" w:rsidP="0057034A">
      <w:pPr>
        <w:pStyle w:val="Nidungvnbn"/>
      </w:pPr>
      <w:r w:rsidRPr="0057034A">
        <w:t>Nhược điểm</w:t>
      </w:r>
    </w:p>
    <w:p w14:paraId="47EF2AF5" w14:textId="77777777" w:rsidR="0057034A" w:rsidRPr="0057034A" w:rsidRDefault="0057034A" w:rsidP="0057034A">
      <w:pPr>
        <w:pStyle w:val="Nidungvnbn"/>
      </w:pPr>
      <w:r w:rsidRPr="0057034A">
        <w:t>- Vẫn chưa khác phục được nhược điểm của Gradient Descent là lựa chọn tham số ban đầu và learning rate</w:t>
      </w:r>
    </w:p>
    <w:p w14:paraId="3D4FCDAC" w14:textId="77777777" w:rsidR="0057034A" w:rsidRPr="0057034A" w:rsidRDefault="0057034A" w:rsidP="0057034A">
      <w:pPr>
        <w:pStyle w:val="Nidungvnbn"/>
      </w:pPr>
      <w:r w:rsidRPr="0057034A">
        <w:t>- Do việc lựa chọn tập dữ liệu con là ngẫu nhiên nên thuật toán thiếu ổn định</w:t>
      </w:r>
    </w:p>
    <w:p w14:paraId="029D0006" w14:textId="39922311" w:rsidR="0057034A" w:rsidRPr="0057034A" w:rsidRDefault="0057034A" w:rsidP="0057034A">
      <w:pPr>
        <w:pStyle w:val="Nidungvnbn"/>
      </w:pPr>
      <w:r w:rsidRPr="0057034A">
        <w:t>- Vẫn có khả năng bị kẹt ở các cực tiểu chưa tối ưu trong các bài toán nhiều cực tiểu</w:t>
      </w:r>
    </w:p>
    <w:p w14:paraId="018E54B0" w14:textId="3B526CD9" w:rsidR="0057034A" w:rsidRDefault="0057034A" w:rsidP="0057034A">
      <w:pPr>
        <w:pStyle w:val="Heading3"/>
        <w:rPr>
          <w:bCs/>
        </w:rPr>
      </w:pPr>
      <w:bookmarkStart w:id="7" w:name="_Toc154267936"/>
      <w:r>
        <w:rPr>
          <w:bCs/>
        </w:rPr>
        <w:t>(</w:t>
      </w:r>
      <w:r w:rsidRPr="0057034A">
        <w:t>Stochastic</w:t>
      </w:r>
      <w:r>
        <w:rPr>
          <w:bCs/>
        </w:rPr>
        <w:t xml:space="preserve">) </w:t>
      </w:r>
      <w:r w:rsidRPr="00F23577">
        <w:rPr>
          <w:bCs/>
        </w:rPr>
        <w:t>Gradient Descent với Momentum</w:t>
      </w:r>
      <w:bookmarkEnd w:id="7"/>
    </w:p>
    <w:p w14:paraId="532BEC25" w14:textId="77777777" w:rsidR="0057034A" w:rsidRDefault="0057034A" w:rsidP="0057034A">
      <w:pPr>
        <w:pStyle w:val="Nidungvnbn"/>
      </w:pPr>
      <w:r>
        <w:lastRenderedPageBreak/>
        <w:t>Như ta đã biết thì Gradient Descent rất nhạy cảm với các hàm số có nhiều cực tiểu. Để khắc phục vấn đề này, người ta đề ra giải pháp là kết hợp Gradient Descent với Momentum. Tức là khi thuật toán di chuyển đến một điểm cực tiểu chưa tối ưu thì ta sẽ cấp cho nó một vận tốc ban đầu đủ lớn để cho nó vượt qua điểm đó để tiến tới điểm cực tiểu khác tối ưu hơn. Công thức:</w:t>
      </w:r>
    </w:p>
    <w:p w14:paraId="570F1C56" w14:textId="77777777" w:rsidR="0057034A" w:rsidRDefault="0057034A" w:rsidP="0057034A">
      <w:pPr>
        <w:pStyle w:val="Nidungvnbn"/>
      </w:pPr>
      <w:r>
        <w:t>w_new = w_old – (gama.v + n * f’(x) )</w:t>
      </w:r>
    </w:p>
    <w:p w14:paraId="79BEE15C" w14:textId="77777777" w:rsidR="0057034A" w:rsidRDefault="0057034A" w:rsidP="0057034A">
      <w:pPr>
        <w:pStyle w:val="Nidungvnbn"/>
      </w:pPr>
      <w:r>
        <w:t>Trong đó gama là một tham số thường là 0.9, v là thông tin của đà tức vận tốc tại thời điểm trước đó (ta xem vận tốc ban đầu v_0 = 0)</w:t>
      </w:r>
    </w:p>
    <w:p w14:paraId="2AD8899F" w14:textId="77777777" w:rsidR="0057034A" w:rsidRDefault="0057034A" w:rsidP="0057034A">
      <w:pPr>
        <w:pStyle w:val="Nidungvnbn"/>
      </w:pPr>
      <w:r>
        <w:t>Ưu điểm:</w:t>
      </w:r>
    </w:p>
    <w:p w14:paraId="502474B3" w14:textId="77777777" w:rsidR="0057034A" w:rsidRDefault="0057034A" w:rsidP="0057034A">
      <w:pPr>
        <w:pStyle w:val="Nidungvnbn"/>
      </w:pPr>
      <w:r>
        <w:t>- Giả quyết được vấn đề hàm có nhiều cực tiểu của gradient descent</w:t>
      </w:r>
    </w:p>
    <w:p w14:paraId="219DCC00" w14:textId="77777777" w:rsidR="0057034A" w:rsidRDefault="0057034A" w:rsidP="0057034A">
      <w:pPr>
        <w:pStyle w:val="Nidungvnbn"/>
      </w:pPr>
      <w:r>
        <w:t>Nhược điểm:</w:t>
      </w:r>
    </w:p>
    <w:p w14:paraId="3DA7CEBA" w14:textId="77777777" w:rsidR="0057034A" w:rsidRDefault="0057034A" w:rsidP="0057034A">
      <w:pPr>
        <w:pStyle w:val="Nidungvnbn"/>
      </w:pPr>
      <w:r>
        <w:t>- Khi gần đến đích (cực tiểu tối ưu) thì sẽ mất khá nhiều thời gian dao động xung quanh điểm đó trước khi tới hẳn, lí do chính là vì có đà</w:t>
      </w:r>
    </w:p>
    <w:p w14:paraId="54C65D9C" w14:textId="77777777" w:rsidR="0057034A" w:rsidRPr="0035789D" w:rsidRDefault="0057034A" w:rsidP="0057034A">
      <w:pPr>
        <w:pStyle w:val="Heading3"/>
      </w:pPr>
      <w:bookmarkStart w:id="8" w:name="_Hlk154100825"/>
      <w:bookmarkStart w:id="9" w:name="_Toc154267937"/>
      <w:r w:rsidRPr="0035789D">
        <w:t xml:space="preserve">Adagrad </w:t>
      </w:r>
      <w:bookmarkEnd w:id="8"/>
      <w:r w:rsidRPr="0035789D">
        <w:t>(Adaptive Gradient Algorithm)</w:t>
      </w:r>
      <w:bookmarkEnd w:id="9"/>
    </w:p>
    <w:p w14:paraId="22356351" w14:textId="77777777" w:rsidR="0057034A" w:rsidRDefault="0057034A" w:rsidP="0057034A">
      <w:pPr>
        <w:pStyle w:val="Nidungvnbn"/>
      </w:pPr>
      <w:r>
        <w:t>Trong các optimizer trên thì learning rate luôn cố định trong suốt quá trình training và việc này có thể không phù hợp. Trong thực tế, dữ liệu sẽ có các thuộc tính có độ quan trọng khác nhau nên việc gán cùng một giá trị learning rate cho tất cả các thuộc tính là không thực tế.</w:t>
      </w:r>
    </w:p>
    <w:p w14:paraId="752FCE20" w14:textId="77777777" w:rsidR="0057034A" w:rsidRDefault="0057034A" w:rsidP="0057034A">
      <w:pPr>
        <w:pStyle w:val="Nidungvnbn"/>
      </w:pPr>
      <w:r>
        <w:t>Adagrad  là một phương pháp tối ưu dùng learning rate khác nhau cho mỗi vòng lặp. Tốc độ biến thiên của learing rate sẽ phụ thuộc vào độ biến thiên của các tham số trong quá trình training, tham số biến thiên càng nhiều thì learning rate cũng sẽ biến thiên càng nhiều. Như vậy, với các đặc trưng có độ quan trọng thấp hay tốc độ biến thiên cao thì Adagrad sẽ cho learning rate cao để đưa tham số ứng với đặc trưng đó càng thấp. Ngược lại, với các đặc trưng có độ quan trọng cao hay tốc độ biến thiên chậm thì thuật toán sẽ giữ learning rate thấp. Công thức:</w:t>
      </w:r>
    </w:p>
    <w:p w14:paraId="46038834" w14:textId="77777777" w:rsidR="0057034A" w:rsidRDefault="0057034A" w:rsidP="0057034A">
      <w:pPr>
        <w:pStyle w:val="Nidungvnbn"/>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+ε</m:t>
                </m:r>
              </m:e>
            </m:rad>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oMath>
    </w:p>
    <w:p w14:paraId="108CFFFF" w14:textId="77777777" w:rsidR="0057034A" w:rsidRDefault="0057034A" w:rsidP="0057034A">
      <w:pPr>
        <w:pStyle w:val="Nidungvnbn"/>
      </w:pPr>
      <w:r>
        <w:rPr>
          <w:rFonts w:eastAsiaTheme="minorEastAsia"/>
        </w:rPr>
        <w:lastRenderedPageBreak/>
        <w:t xml:space="preserve">Trong đó </w:t>
      </w:r>
      <m:oMath>
        <m:r>
          <w:rPr>
            <w:rFonts w:ascii="Cambria Math" w:hAnsi="Cambria Math"/>
          </w:rPr>
          <m:t>ε</m:t>
        </m:r>
      </m:oMath>
      <w:r>
        <w:rPr>
          <w:rFonts w:eastAsiaTheme="minorEastAsia"/>
        </w:rPr>
        <w:t xml:space="preserve"> là một số dương khá nhỏ để tránh tính trạng chia cho 0,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là đạo hàm riêng của hàm mất mát theo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tại bước 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là ma trận đường chéo trong đó các phần tử (i, i) là tổng bình phương của các đạo hàm tương ứng với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tính đến bước t.</w:t>
      </w:r>
    </w:p>
    <w:p w14:paraId="0C458998" w14:textId="77777777" w:rsidR="0057034A" w:rsidRDefault="0057034A" w:rsidP="0057034A">
      <w:pPr>
        <w:pStyle w:val="Nidungvnbn"/>
      </w:pPr>
      <w:r>
        <w:t>Ưu điểm:</w:t>
      </w:r>
    </w:p>
    <w:p w14:paraId="62BC4949" w14:textId="77777777" w:rsidR="0057034A" w:rsidRDefault="0057034A" w:rsidP="0057034A">
      <w:pPr>
        <w:pStyle w:val="Nidungvnbn"/>
      </w:pPr>
      <w:r>
        <w:t>- Giải quyết được vấn đề điều chỉnh learning rate cho các đặc trưng có độ quan trọng khác nhau</w:t>
      </w:r>
    </w:p>
    <w:p w14:paraId="6C5450C8" w14:textId="77777777" w:rsidR="0057034A" w:rsidRDefault="0057034A" w:rsidP="0057034A">
      <w:r>
        <w:t>Nhược điểm:</w:t>
      </w:r>
    </w:p>
    <w:p w14:paraId="79ABEBA2" w14:textId="77777777" w:rsidR="0057034A" w:rsidRDefault="0057034A" w:rsidP="0057034A">
      <w:r>
        <w:t>- Learning rate ban đầu vẫn phải chọn thủ công</w:t>
      </w:r>
    </w:p>
    <w:p w14:paraId="537BA41B" w14:textId="77777777" w:rsidR="0057034A" w:rsidRDefault="0057034A" w:rsidP="0057034A">
      <w:r>
        <w:t>- Learning rate giảm rất nhanh, cực kì nhỏ làm cho quá trình training bị đóng băng</w:t>
      </w:r>
    </w:p>
    <w:p w14:paraId="1D46A2C4" w14:textId="77777777" w:rsidR="0057034A" w:rsidRPr="00445650" w:rsidRDefault="0057034A" w:rsidP="0057034A">
      <w:pPr>
        <w:pStyle w:val="Heading3"/>
      </w:pPr>
      <w:bookmarkStart w:id="10" w:name="_Toc154267938"/>
      <w:r w:rsidRPr="0082087C">
        <w:t>RMSProp</w:t>
      </w:r>
      <w:bookmarkEnd w:id="10"/>
    </w:p>
    <w:p w14:paraId="297F802E" w14:textId="77777777" w:rsidR="0057034A" w:rsidRDefault="0057034A" w:rsidP="0057034A">
      <w:pPr>
        <w:pStyle w:val="Nidungvnbn"/>
      </w:pPr>
      <w:r>
        <w:t xml:space="preserve">Để khắc phục tình trạng suy giảm learning rate của Adagrad thì RMSProp sẽ chia learning rate cho trung bình của bình phương đạo hàm. Tốc độ học thích ứng sẽ được giữ nguyên bởi trung bình bình phương sẽ </w:t>
      </w:r>
    </w:p>
    <w:p w14:paraId="1B653171" w14:textId="77777777" w:rsidR="0057034A" w:rsidRDefault="0057034A" w:rsidP="0057034A">
      <w:pPr>
        <w:pStyle w:val="Nidungvnbn"/>
      </w:pPr>
      <w:r>
        <w:t>Công thức:</w:t>
      </w:r>
    </w:p>
    <w:p w14:paraId="14266F88" w14:textId="77777777" w:rsidR="0057034A" w:rsidRDefault="0057034A" w:rsidP="0057034A">
      <w:pPr>
        <w:pStyle w:val="Nidungvnbn"/>
      </w:pPr>
      <m:oMathPara>
        <m:oMath>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m:t>
              </m:r>
            </m:sub>
          </m:sSub>
          <m:r>
            <w:rPr>
              <w:rFonts w:ascii="Cambria Math" w:hAnsi="Cambria Math"/>
            </w:rPr>
            <m:t>= 0.9 E</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t-1</m:t>
              </m:r>
            </m:sub>
          </m:sSub>
          <m:r>
            <w:rPr>
              <w:rFonts w:ascii="Cambria Math" w:hAnsi="Cambria Math"/>
            </w:rPr>
            <m:t>+0.1</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21915FB8" w14:textId="793C4830" w:rsidR="0057034A" w:rsidRDefault="005C3DEB" w:rsidP="0057034A">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m:t>
                      </m:r>
                    </m:sub>
                  </m:sSub>
                  <m:r>
                    <w:rPr>
                      <w:rFonts w:ascii="Cambria Math" w:hAnsi="Cambria Math"/>
                    </w:rPr>
                    <m:t>+ε</m:t>
                  </m:r>
                </m:e>
              </m:rad>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6111C8DE" w14:textId="77777777" w:rsidR="0057034A" w:rsidRDefault="0057034A" w:rsidP="0057034A">
      <w:pPr>
        <w:pStyle w:val="Nidungvnbn"/>
      </w:pPr>
      <w:r>
        <w:t>RMSProp sẽ dùng dấu của đạo hàm để quyết định việc cập nhật learning rate cho các tham số. Hai đạo hàm sẽ được so sảnh dấu với nhau, nếu dấu của đạo hàm làm như nhau thì RMSProp sẽ tăng learning rate, và ngược lại sẽ giảm learning rate và tiếp tục cập nhật trọng số.</w:t>
      </w:r>
    </w:p>
    <w:p w14:paraId="0253E13E" w14:textId="77777777" w:rsidR="0057034A" w:rsidRDefault="0057034A" w:rsidP="0057034A">
      <w:pPr>
        <w:pStyle w:val="Nidungvnbn"/>
      </w:pPr>
      <w:r>
        <w:t>Ưu điểm:</w:t>
      </w:r>
    </w:p>
    <w:p w14:paraId="66F4ACE9" w14:textId="77777777" w:rsidR="0057034A" w:rsidRDefault="0057034A" w:rsidP="0057034A">
      <w:pPr>
        <w:pStyle w:val="Nidungvnbn"/>
      </w:pPr>
      <w:r>
        <w:t>- Giải quyết được tốc độ học giảm nhanh của Adagrad</w:t>
      </w:r>
    </w:p>
    <w:p w14:paraId="539A58FD" w14:textId="77777777" w:rsidR="0057034A" w:rsidRDefault="0057034A" w:rsidP="0057034A">
      <w:pPr>
        <w:pStyle w:val="Nidungvnbn"/>
      </w:pPr>
      <w:r>
        <w:t>Nhược điểm:</w:t>
      </w:r>
    </w:p>
    <w:p w14:paraId="6354B36E" w14:textId="5CF829E5" w:rsidR="0057034A" w:rsidRDefault="0057034A" w:rsidP="0057034A">
      <w:pPr>
        <w:pStyle w:val="Nidungvnbn"/>
      </w:pPr>
      <w:r>
        <w:t>- Chưa xử lý được hàm có nhiều cực tiểu</w:t>
      </w:r>
    </w:p>
    <w:p w14:paraId="376C161A" w14:textId="4898AA1A" w:rsidR="0057034A" w:rsidRDefault="0057034A" w:rsidP="0057034A">
      <w:pPr>
        <w:pStyle w:val="Nidungvnbn"/>
      </w:pPr>
    </w:p>
    <w:p w14:paraId="23C28C4D" w14:textId="798D2C2D" w:rsidR="0057034A" w:rsidRDefault="0057034A" w:rsidP="0057034A">
      <w:pPr>
        <w:pStyle w:val="Nidungvnbn"/>
      </w:pPr>
    </w:p>
    <w:p w14:paraId="37E4C21E" w14:textId="5DF7D7D5" w:rsidR="0057034A" w:rsidRDefault="0057034A" w:rsidP="0057034A">
      <w:pPr>
        <w:pStyle w:val="Nidungvnbn"/>
      </w:pPr>
    </w:p>
    <w:p w14:paraId="081FE58B" w14:textId="77777777" w:rsidR="0057034A" w:rsidRDefault="0057034A" w:rsidP="0057034A">
      <w:pPr>
        <w:pStyle w:val="Nidungvnbn"/>
      </w:pPr>
    </w:p>
    <w:p w14:paraId="64269161" w14:textId="510B1642" w:rsidR="0057034A" w:rsidRDefault="0057034A" w:rsidP="0057034A">
      <w:pPr>
        <w:pStyle w:val="Heading3"/>
      </w:pPr>
      <w:bookmarkStart w:id="11" w:name="_Toc154267939"/>
      <w:r>
        <w:lastRenderedPageBreak/>
        <w:t>Adam</w:t>
      </w:r>
      <w:bookmarkEnd w:id="11"/>
    </w:p>
    <w:p w14:paraId="3794817C" w14:textId="07C49CF6" w:rsidR="0057034A" w:rsidRDefault="0057034A" w:rsidP="0057034A">
      <w:pPr>
        <w:pStyle w:val="Nidungvnbn"/>
      </w:pPr>
      <w:r>
        <w:t xml:space="preserve">Adam là thuật toán kết hợp giữa RMSProp và momentum. Adam không chỉ lưu trữ trung bình bình phương các đạo hàm trước đó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mà còn lưu trữ trung bình momentum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Công thức của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và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được tính như sau:</w:t>
      </w:r>
    </w:p>
    <w:p w14:paraId="1918B901" w14:textId="77777777" w:rsidR="0014009F" w:rsidRPr="0014009F" w:rsidRDefault="005C3DEB" w:rsidP="0014009F">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57383196" w14:textId="3A23485D" w:rsidR="0057034A" w:rsidRDefault="005C3DEB" w:rsidP="0057034A">
      <w:pPr>
        <w:pStyle w:val="Nidungvnbn"/>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21D33989" w14:textId="172D527D" w:rsidR="0057034A" w:rsidRDefault="0057034A" w:rsidP="0057034A">
      <w:pPr>
        <w:pStyle w:val="Nidungvnbn"/>
      </w:pPr>
      <w:r>
        <w:t>Trong đó</w:t>
      </w:r>
      <m:oMath>
        <m:r>
          <w:rPr>
            <w:rFonts w:ascii="Cambria Math" w:hAnsi="Cambria Math"/>
          </w:rPr>
          <m:t xml:space="preserve"> m_t </m:t>
        </m:r>
      </m:oMath>
      <w:r>
        <w:t xml:space="preserve">và </w:t>
      </w:r>
      <m:oMath>
        <m:r>
          <w:rPr>
            <w:rFonts w:ascii="Cambria Math" w:hAnsi="Cambria Math"/>
          </w:rPr>
          <m:t>v_t</m:t>
        </m:r>
      </m:oMath>
      <w:r>
        <w:t xml:space="preserve"> thường được khởi tạo là các vector 0</w:t>
      </w:r>
      <w:r w:rsidR="0014009F">
        <w:t xml:space="preserve"> và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09F">
        <w:rPr>
          <w:rFonts w:eastAsiaTheme="minorEastAsia"/>
        </w:rPr>
        <w:t xml:space="preserve"> và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14009F">
        <w:rPr>
          <w:rFonts w:eastAsiaTheme="minorEastAsia"/>
        </w:rPr>
        <w:t xml:space="preserve"> là các hệ số không âm thường được chọn lần lược là 0.9 và 0.999</w:t>
      </w:r>
      <w:r>
        <w:t>, do đó các giá trị này thường có khuynh hướng chứa nhiều giá trị 0</w:t>
      </w:r>
      <w:r w:rsidR="0014009F">
        <w:t xml:space="preserve"> do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09F">
        <w:rPr>
          <w:rFonts w:eastAsiaTheme="minorEastAsia"/>
        </w:rPr>
        <w:t xml:space="preserve"> và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14009F">
        <w:rPr>
          <w:rFonts w:eastAsiaTheme="minorEastAsia"/>
        </w:rPr>
        <w:t xml:space="preserve"> thường có xu hướng bằng 1</w:t>
      </w:r>
      <w:r>
        <w:t>. Do đó ta thêm các thành phần giúp bias-corrected</w:t>
      </w:r>
    </w:p>
    <w:p w14:paraId="40C237B0" w14:textId="1F27504D" w:rsidR="0014009F" w:rsidRDefault="005C3DEB" w:rsidP="0057034A">
      <w:pPr>
        <w:pStyle w:val="Nidungvnbn"/>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r>
            <w:rPr>
              <w:rFonts w:ascii="Cambria Math" w:hAnsi="Cambria Math"/>
            </w:rPr>
            <w:br/>
          </m:r>
        </m:oMath>
        <m:oMath>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3F5301C7" w14:textId="1D97A9B7" w:rsidR="0057034A" w:rsidRDefault="0057034A" w:rsidP="0057034A">
      <w:pPr>
        <w:pStyle w:val="Nidungvnbn"/>
      </w:pPr>
      <w:r>
        <w:t>Từ đó:</w:t>
      </w:r>
    </w:p>
    <w:p w14:paraId="5E568E6A" w14:textId="1CAE0B7C" w:rsidR="0014009F" w:rsidRDefault="00655E77" w:rsidP="0057034A">
      <w:pPr>
        <w:pStyle w:val="Nidungvnbn"/>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+ε</m:t>
                </m:r>
              </m:e>
            </m:rad>
          </m:den>
        </m:f>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r>
          <w:rPr>
            <w:rFonts w:ascii="Cambria Math" w:hAnsi="Cambria Math"/>
          </w:rPr>
          <m:t xml:space="preserve"> </m:t>
        </m:r>
      </m:oMath>
    </w:p>
    <w:p w14:paraId="6E78144B" w14:textId="77777777" w:rsidR="0057034A" w:rsidRDefault="0057034A" w:rsidP="0057034A">
      <w:pPr>
        <w:pStyle w:val="Nidungvnbn"/>
      </w:pPr>
      <w:r>
        <w:t>Vì kết hợp giữa momentum để dễ dàng tiến đến cực tiểu tối ưu nhất và hệ số learning rate tự thích ứng với các tham số khác nhau của RMSProp khiến cho Adam trở thành một thuật toán tối ưu mạnh mẽ và thông dụng nhất hiện nay.</w:t>
      </w:r>
    </w:p>
    <w:p w14:paraId="3161D345" w14:textId="65583493" w:rsidR="0057034A" w:rsidRDefault="0014009F" w:rsidP="0014009F">
      <w:pPr>
        <w:pStyle w:val="Heading2"/>
        <w:rPr>
          <w:lang w:val="en-US"/>
        </w:rPr>
      </w:pPr>
      <w:bookmarkStart w:id="12" w:name="_Toc154267940"/>
      <w:r>
        <w:rPr>
          <w:lang w:val="en-US"/>
        </w:rPr>
        <w:t>Tổng kết</w:t>
      </w:r>
      <w:bookmarkEnd w:id="12"/>
    </w:p>
    <w:p w14:paraId="23A8D7AC" w14:textId="763507AF" w:rsidR="0014009F" w:rsidRDefault="0014009F" w:rsidP="0014009F">
      <w:pPr>
        <w:pStyle w:val="Nidungvnbn"/>
      </w:pPr>
      <w:r>
        <w:t xml:space="preserve">Các phương pháp Optimizer đề có nhược điểm và ưu điểm riêng, tùy vào mục tiêu của bài toán sẽ có những lựa chọn phù hợp khác nhau. Tuy vậy, trong các thuật toán trên, có thể xem Adam là thuật toán tối ưu nhất khi hỗ trợ tích hợp momentum lẫn learning rate tự điều chỉnh. Cùng với đó là các thử nghiệm thực tế đã cho thấy Adam có hiệu quả rất tốt, cải thiện và xử lý hầu hết các vấn đề và giới hạn của cá phương pháp </w:t>
      </w:r>
      <w:r w:rsidR="00C50E47">
        <w:t xml:space="preserve">còn lại </w:t>
      </w:r>
      <w:r>
        <w:t>nêu trên.</w:t>
      </w:r>
    </w:p>
    <w:p w14:paraId="54B9B168" w14:textId="72D7CE13" w:rsidR="00655E77" w:rsidRDefault="00655E77" w:rsidP="0014009F">
      <w:pPr>
        <w:pStyle w:val="Nidungvnbn"/>
      </w:pPr>
    </w:p>
    <w:p w14:paraId="0B4501D3" w14:textId="77777777" w:rsidR="00655E77" w:rsidRDefault="00655E77" w:rsidP="0014009F">
      <w:pPr>
        <w:pStyle w:val="Nidungvnbn"/>
      </w:pPr>
    </w:p>
    <w:p w14:paraId="1E1BE7A0" w14:textId="77777777" w:rsidR="00655E77" w:rsidRPr="00655E77" w:rsidRDefault="00655E77" w:rsidP="00655E77">
      <w:pPr>
        <w:pStyle w:val="Heading1"/>
      </w:pPr>
      <w:bookmarkStart w:id="13" w:name="_Toc154267941"/>
      <w:r w:rsidRPr="00655E77">
        <w:lastRenderedPageBreak/>
        <w:t>CONTINUAL LEARNING VÀ TEST TEST PRODUCTION</w:t>
      </w:r>
      <w:bookmarkEnd w:id="13"/>
      <w:r w:rsidRPr="00655E77">
        <w:t xml:space="preserve"> </w:t>
      </w:r>
    </w:p>
    <w:p w14:paraId="6097A0E8" w14:textId="6B74CE2D" w:rsidR="00C50E47" w:rsidRDefault="00C50E47" w:rsidP="00C50E47">
      <w:pPr>
        <w:pStyle w:val="Heading2"/>
      </w:pPr>
      <w:bookmarkStart w:id="14" w:name="_Toc154267942"/>
      <w:r w:rsidRPr="00C50E47">
        <w:t>Continual Learning</w:t>
      </w:r>
      <w:bookmarkEnd w:id="14"/>
      <w:r w:rsidRPr="00C50E47">
        <w:t xml:space="preserve"> </w:t>
      </w:r>
    </w:p>
    <w:p w14:paraId="7B1697D8" w14:textId="40E50D1C" w:rsidR="00C50E47" w:rsidRPr="00C50E47" w:rsidRDefault="00C50E47" w:rsidP="00C50E47">
      <w:pPr>
        <w:pStyle w:val="Heading3"/>
        <w:rPr>
          <w:lang w:val="vi-VN"/>
        </w:rPr>
      </w:pPr>
      <w:bookmarkStart w:id="15" w:name="_Toc154267943"/>
      <w:r>
        <w:t>Khái niệm</w:t>
      </w:r>
      <w:bookmarkEnd w:id="15"/>
    </w:p>
    <w:p w14:paraId="746F224E" w14:textId="22A420A1" w:rsidR="00655E77" w:rsidRDefault="00655E77" w:rsidP="00C50E47">
      <w:pPr>
        <w:pStyle w:val="Nidungvnbn"/>
      </w:pPr>
      <w:r w:rsidRPr="00C50E47">
        <w:t>Continual Learning (học liên tục) là khái niệm mà mô hình học máy sẽ không quên những gì đã học khi được tiếp xúc với dữ liệu mới</w:t>
      </w:r>
      <w:r w:rsidR="00C50E47" w:rsidRPr="00C50E47">
        <w:t>. Trong nhiều trường hợp, khi một mô hình học máy được đào tạo trên một tập dữ liệu và sau đó áp dụng vào một tập dữ liệu mới, nó có thể gặp phải vấn đề quên mất kiến thức cũ khi học thông tin mới. Điều này đặt ra thách thức lớn, đặc biệt là trong các ứng dụng y tế, tài chính, và nhiều lĩnh vực khác, nơi dữ liệu thay đổi liên tục theo thời gian.</w:t>
      </w:r>
    </w:p>
    <w:p w14:paraId="0D84953C" w14:textId="2342BCC0" w:rsidR="00C50E47" w:rsidRDefault="00C50E47" w:rsidP="00C50E47">
      <w:pPr>
        <w:pStyle w:val="Heading3"/>
      </w:pPr>
      <w:bookmarkStart w:id="16" w:name="_Toc154267944"/>
      <w:r>
        <w:t>Vai trò</w:t>
      </w:r>
      <w:bookmarkEnd w:id="16"/>
    </w:p>
    <w:p w14:paraId="524FD46F" w14:textId="2E91A7A1" w:rsidR="00C50E47" w:rsidRPr="00C50E47" w:rsidRDefault="00C50E47" w:rsidP="00C50E47">
      <w:pPr>
        <w:pStyle w:val="Nidungvnbn"/>
      </w:pPr>
      <w:r w:rsidRPr="00C50E47">
        <w:t>Continual Learning</w:t>
      </w:r>
      <w:r>
        <w:t xml:space="preserve"> giúp giải quyết các vấn đề sau:</w:t>
      </w:r>
    </w:p>
    <w:p w14:paraId="3C8801E1" w14:textId="6F313CD5" w:rsidR="00C50E47" w:rsidRPr="00C50E47" w:rsidRDefault="00C50E47" w:rsidP="00C50E47">
      <w:pPr>
        <w:pStyle w:val="Nidungvnbn"/>
      </w:pPr>
      <w:r>
        <w:t xml:space="preserve">- Vấn đề </w:t>
      </w:r>
      <w:r w:rsidRPr="00C50E47">
        <w:t>xảy ra những thay đổi bất ngờ và nhanh chóng</w:t>
      </w:r>
    </w:p>
    <w:p w14:paraId="2C1CAA06" w14:textId="097E8601" w:rsidR="00C50E47" w:rsidRDefault="00C50E47" w:rsidP="00C50E47">
      <w:pPr>
        <w:pStyle w:val="Nidungvnbn"/>
        <w:rPr>
          <w:rStyle w:val="Strong"/>
          <w:b w:val="0"/>
          <w:bCs w:val="0"/>
        </w:rPr>
      </w:pPr>
      <w:r>
        <w:rPr>
          <w:rStyle w:val="Strong"/>
          <w:b w:val="0"/>
          <w:bCs w:val="0"/>
        </w:rPr>
        <w:t>- Vấn đề</w:t>
      </w:r>
      <w:r w:rsidRPr="00C50E47">
        <w:rPr>
          <w:rStyle w:val="Strong"/>
          <w:b w:val="0"/>
          <w:bCs w:val="0"/>
        </w:rPr>
        <w:t xml:space="preserve"> không thể có được dữ liệu huấn luyện cho một sự kiện cụ thể</w:t>
      </w:r>
      <w:r>
        <w:rPr>
          <w:rStyle w:val="Strong"/>
          <w:b w:val="0"/>
          <w:bCs w:val="0"/>
        </w:rPr>
        <w:t xml:space="preserve"> như các sự kiện thường không xảy ra thường xuyên, việc đó yêu cầu model phải thích ứng trong suốt thời gian diễn ra sự kiệ đó</w:t>
      </w:r>
    </w:p>
    <w:p w14:paraId="06BA962C" w14:textId="2DD588C6" w:rsidR="00C50E47" w:rsidRDefault="00C50E47" w:rsidP="00C50E47">
      <w:pPr>
        <w:pStyle w:val="Nidungvnbn"/>
      </w:pPr>
      <w:r>
        <w:t>- Vấn đề về các sự kiện chưa từng xảy ra như đưa ra dự đoán cho một người dùng chưa từng có lịch sử nào ghi nhận do đó nếu model lỗi thời thì sẽ đưa ra các dự đoán không hợp lý</w:t>
      </w:r>
    </w:p>
    <w:p w14:paraId="73ECD244" w14:textId="66091731" w:rsidR="00C50E47" w:rsidRDefault="00C50E47" w:rsidP="00C50E47">
      <w:pPr>
        <w:pStyle w:val="Heading3"/>
      </w:pPr>
      <w:bookmarkStart w:id="17" w:name="_Toc154267945"/>
      <w:r>
        <w:t>Phương pháp</w:t>
      </w:r>
      <w:bookmarkEnd w:id="17"/>
    </w:p>
    <w:p w14:paraId="05CBAA2A" w14:textId="0E3B9816" w:rsidR="00C50E47" w:rsidRDefault="00C50E47" w:rsidP="00C50E47">
      <w:pPr>
        <w:pStyle w:val="Heading4"/>
      </w:pPr>
      <w:r w:rsidRPr="00C50E47">
        <w:t>Stateless retraining</w:t>
      </w:r>
    </w:p>
    <w:p w14:paraId="3F0A55A5" w14:textId="50F0A8FB" w:rsidR="00C50E47" w:rsidRDefault="00C50E47" w:rsidP="00C50E47">
      <w:pPr>
        <w:pStyle w:val="Nidungvnbn"/>
      </w:pPr>
      <w:r>
        <w:t>Đào tạo lại model sau một khoản thời gian với trọng số được tạo ngẫu nhiên và dữ liệu mới hơn</w:t>
      </w:r>
    </w:p>
    <w:p w14:paraId="646F26F4" w14:textId="77777777" w:rsidR="00C50E47" w:rsidRDefault="00C50E47" w:rsidP="00C50E47">
      <w:pPr>
        <w:pStyle w:val="Nidungvnbn"/>
      </w:pPr>
      <w:r>
        <w:t xml:space="preserve"> Tuy nhiên có thể bị trùng lặp data với dữ liệu đã được dùng để train cho model </w:t>
      </w:r>
    </w:p>
    <w:p w14:paraId="1697730E" w14:textId="404B60CA" w:rsidR="00C50E47" w:rsidRDefault="00C50E47" w:rsidP="00C50E47">
      <w:pPr>
        <w:pStyle w:val="Heading4"/>
      </w:pPr>
      <w:r w:rsidRPr="00C50E47">
        <w:t>Stateful training</w:t>
      </w:r>
    </w:p>
    <w:p w14:paraId="26CD08AA" w14:textId="6AF2764F" w:rsidR="00904B69" w:rsidRDefault="00904B69" w:rsidP="00904B69">
      <w:pPr>
        <w:pStyle w:val="Nidungvnbn"/>
      </w:pPr>
      <w:r w:rsidRPr="00904B69">
        <w:lastRenderedPageBreak/>
        <w:t xml:space="preserve">Khởi tạo mô hình với trọng số từ vòng đào tạo trước và tiếp tục việc </w:t>
      </w:r>
      <w:r>
        <w:t xml:space="preserve">training </w:t>
      </w:r>
      <w:r w:rsidRPr="00904B69">
        <w:t>bằng cách sử dụng dữ liệu mới chưa được nhìn thấy.</w:t>
      </w:r>
    </w:p>
    <w:p w14:paraId="72B1B0A1" w14:textId="5D43DDC9" w:rsidR="00904B69" w:rsidRPr="00904B69" w:rsidRDefault="00904B69" w:rsidP="00904B69">
      <w:pPr>
        <w:pStyle w:val="Nidungvnbn"/>
      </w:pPr>
      <w:r w:rsidRPr="00904B69">
        <w:t>Cho phép mô hình cập nhật với lượng dữ liệu đáng kể ít hơn. Cho phép mô hình hội tụ nhanh hơn và sử dụng ít tài nguyên hơn.</w:t>
      </w:r>
    </w:p>
    <w:p w14:paraId="7E260F37" w14:textId="40A71EA6" w:rsidR="00C50E47" w:rsidRDefault="00C50E47" w:rsidP="00C50E47">
      <w:pPr>
        <w:pStyle w:val="Heading4"/>
      </w:pPr>
      <w:r>
        <w:t>Các phương pháp khác</w:t>
      </w:r>
    </w:p>
    <w:p w14:paraId="775F4165" w14:textId="77777777" w:rsidR="00C50E47" w:rsidRPr="00C50E47" w:rsidRDefault="00C50E47" w:rsidP="00C50E47">
      <w:pPr>
        <w:pStyle w:val="Nidungvnbn"/>
      </w:pPr>
      <w:r w:rsidRPr="00C50E47">
        <w:t>Regularization Techniques: Sử dụng các kỹ thuật như Elastic Weight Consolidation (EWC) để giữ cho trọng số của mô hình ổn định sau khi đã học một số dữ liệu.</w:t>
      </w:r>
    </w:p>
    <w:p w14:paraId="1C5CB16F" w14:textId="77777777" w:rsidR="00C50E47" w:rsidRPr="00C50E47" w:rsidRDefault="00C50E47" w:rsidP="00C50E47">
      <w:pPr>
        <w:pStyle w:val="Nidungvnbn"/>
      </w:pPr>
      <w:r w:rsidRPr="00C50E47">
        <w:t>Memory-Augmented Networks: Sử dụng bộ nhớ ngoại vi để giữ lại thông tin quan trọng từ các nhiệm vụ trước và sử dụng chúng khi học nhiệm vụ mới.</w:t>
      </w:r>
    </w:p>
    <w:p w14:paraId="2B0FBEF9" w14:textId="77777777" w:rsidR="00C50E47" w:rsidRPr="00C50E47" w:rsidRDefault="00C50E47" w:rsidP="00C50E47">
      <w:pPr>
        <w:pStyle w:val="Nidungvnbn"/>
      </w:pPr>
      <w:r w:rsidRPr="00C50E47">
        <w:t>Dynamic Architectures: Cấu trúc mô hình có thể thay đổi độ phức tạp của nó để học thông tin mới mà không làm mất thông tin cũ</w:t>
      </w:r>
    </w:p>
    <w:p w14:paraId="664FAEAE" w14:textId="128804D7" w:rsidR="00C50E47" w:rsidRPr="00C50E47" w:rsidRDefault="00904B69" w:rsidP="00C50E47">
      <w:pPr>
        <w:pStyle w:val="Nidungvnbn"/>
      </w:pPr>
      <w:r w:rsidRPr="00904B69">
        <w:t>Đặc trưng được tính toán để thực hiện suy luận. Một số công ty lưu trữ các đặc trưng đã tính toán cho mỗi mẫu dữ liệu để có thể tái sử dụng chúng cho việc đào tạo liên tục và tiết kiệm một số tính toán. Điều này được gọi là "log and wait".</w:t>
      </w:r>
    </w:p>
    <w:p w14:paraId="39B006E0" w14:textId="072E7371" w:rsidR="00C50E47" w:rsidRDefault="00C50E47" w:rsidP="00C50E47">
      <w:pPr>
        <w:pStyle w:val="Heading2"/>
      </w:pPr>
      <w:bookmarkStart w:id="18" w:name="_Toc154267946"/>
      <w:r w:rsidRPr="00C50E47">
        <w:t>Test Production</w:t>
      </w:r>
      <w:bookmarkEnd w:id="18"/>
    </w:p>
    <w:p w14:paraId="1C0F6688" w14:textId="151B2AF2" w:rsidR="00904B69" w:rsidRPr="00904B69" w:rsidRDefault="00904B69" w:rsidP="00904B69">
      <w:pPr>
        <w:pStyle w:val="Heading3"/>
        <w:rPr>
          <w:lang w:val="vi-VN"/>
        </w:rPr>
      </w:pPr>
      <w:bookmarkStart w:id="19" w:name="_Toc154267947"/>
      <w:r>
        <w:t>Khái niệm</w:t>
      </w:r>
      <w:bookmarkEnd w:id="19"/>
    </w:p>
    <w:p w14:paraId="7001AF64" w14:textId="164D511B" w:rsidR="00C50E47" w:rsidRDefault="00C50E47" w:rsidP="00C50E47">
      <w:pPr>
        <w:pStyle w:val="Nidungvnbn"/>
      </w:pPr>
      <w:r>
        <w:t xml:space="preserve">Test Production là khái niệm mà trước khi mô hình học máy được triển khai ra thực tế thì nó cần được kiểm thử để đảm bảo rằng mô hình là an toàn và hoạt động ổn định </w:t>
      </w:r>
    </w:p>
    <w:p w14:paraId="2F2D3CC5" w14:textId="6ECE4EF3" w:rsidR="00C50E47" w:rsidRDefault="00904B69" w:rsidP="00904B69">
      <w:pPr>
        <w:pStyle w:val="Heading3"/>
      </w:pPr>
      <w:bookmarkStart w:id="20" w:name="_Toc154267948"/>
      <w:r>
        <w:t>Phương pháp</w:t>
      </w:r>
      <w:bookmarkEnd w:id="20"/>
    </w:p>
    <w:p w14:paraId="2C4AD4AC" w14:textId="65458B67" w:rsidR="00904B69" w:rsidRDefault="00904B69" w:rsidP="00904B69">
      <w:pPr>
        <w:pStyle w:val="Heading4"/>
      </w:pPr>
      <w:r w:rsidRPr="00904B69">
        <w:rPr>
          <w:rStyle w:val="Heading4Char"/>
        </w:rPr>
        <w:t>Shadow Deployment</w:t>
      </w:r>
    </w:p>
    <w:p w14:paraId="7BB7A4E7" w14:textId="3801DE23" w:rsidR="00904B69" w:rsidRDefault="00904B69" w:rsidP="00904B69">
      <w:pPr>
        <w:pStyle w:val="Nidungvnbn"/>
      </w:pPr>
      <w:r w:rsidRPr="00904B69">
        <w:t xml:space="preserve">Triển khai mô hình </w:t>
      </w:r>
      <w:r>
        <w:t xml:space="preserve">mới </w:t>
      </w:r>
      <w:r w:rsidRPr="00904B69">
        <w:t>với mô hình hiện tại Chuyển mọi yêu cầu đến cả hai mô hình, nhưng chỉ phục vụ dự đoán của mô hình</w:t>
      </w:r>
      <w:r>
        <w:t xml:space="preserve"> hiện tại</w:t>
      </w:r>
      <w:r w:rsidRPr="00904B69">
        <w:t>. Ghi lại các dự đoán của cả hai mô hình để sau đó so sánh chúng</w:t>
      </w:r>
    </w:p>
    <w:p w14:paraId="3AB3B7E3" w14:textId="62C498B7" w:rsidR="00904B69" w:rsidRDefault="00904B69" w:rsidP="00904B69">
      <w:pPr>
        <w:pStyle w:val="Heading4"/>
      </w:pPr>
      <w:r w:rsidRPr="00904B69">
        <w:t>Canary Release</w:t>
      </w:r>
    </w:p>
    <w:p w14:paraId="2B2388A9" w14:textId="581C420C" w:rsidR="00904B69" w:rsidRDefault="00904B69" w:rsidP="00904B69">
      <w:pPr>
        <w:pStyle w:val="Nidungvnbn"/>
      </w:pPr>
      <w:r w:rsidRPr="00904B69">
        <w:lastRenderedPageBreak/>
        <w:t xml:space="preserve">Triển khai mô hình </w:t>
      </w:r>
      <w:r>
        <w:t xml:space="preserve">mới </w:t>
      </w:r>
      <w:r w:rsidRPr="00904B69">
        <w:t xml:space="preserve">và mô hình </w:t>
      </w:r>
      <w:r>
        <w:t>hiện tại</w:t>
      </w:r>
      <w:r w:rsidRPr="00904B69">
        <w:t xml:space="preserve">cùng một lúc, nhưng bắt đầu với việc không chuyển giao bất kỳ lưu lượng nào cho mô hình </w:t>
      </w:r>
      <w:r>
        <w:t>mới</w:t>
      </w:r>
      <w:r w:rsidRPr="00904B69">
        <w:t xml:space="preserve">. Dần dần chuyển lưu lượng từ mô hình </w:t>
      </w:r>
      <w:r>
        <w:t>hiện tại</w:t>
      </w:r>
      <w:r w:rsidRPr="00904B69">
        <w:t xml:space="preserve"> sang mô hình </w:t>
      </w:r>
      <w:r>
        <w:t>mới</w:t>
      </w:r>
      <w:r w:rsidRPr="00904B69">
        <w:t xml:space="preserve"> (còn được gọi là canary). Theo dõi các chỉ số hiệu suất của mô hình </w:t>
      </w:r>
      <w:r>
        <w:t>mới</w:t>
      </w:r>
      <w:r w:rsidRPr="00904B69">
        <w:t xml:space="preserve">, nếu chúng trông tốt, tiếp tục chuyển lưu lượng cho đến khi tất cả lưu lượng đều được chuyển đến mô hình </w:t>
      </w:r>
      <w:r>
        <w:t>mới</w:t>
      </w:r>
      <w:r w:rsidRPr="00904B69">
        <w:t>.</w:t>
      </w:r>
    </w:p>
    <w:p w14:paraId="4F1EBE2B" w14:textId="775A9BA0" w:rsidR="00904B69" w:rsidRDefault="00904B69" w:rsidP="00904B69">
      <w:pPr>
        <w:pStyle w:val="Heading4"/>
      </w:pPr>
      <w:r>
        <w:t>Badit</w:t>
      </w:r>
    </w:p>
    <w:p w14:paraId="6A1153BD" w14:textId="26F37612" w:rsidR="00904B69" w:rsidRDefault="00904B69" w:rsidP="00904B69">
      <w:pPr>
        <w:pStyle w:val="Nidungvnbn"/>
      </w:pPr>
      <w:r w:rsidRPr="00904B69">
        <w:t>Thuật toán Bandit là một thuật toán giữ theo dõi hiệu suất hiện tại của từng biến thể mô hình và đưa ra quyết định động cho mỗi yêu cầu về việc sử dụng mô hình có hiệu suất tốt nhất cho đến nay (tức là khai thác kiến thức hiện tại) hoặc thử nghiệm bất kỳ mô hình nào khác để có thêm thông tin về chúng (tức là khám phá trong trường hợp một trong những mô hình khác có thể tốt hơn).</w:t>
      </w:r>
    </w:p>
    <w:p w14:paraId="6505614F" w14:textId="61F3C570" w:rsidR="00E24375" w:rsidRDefault="00E24375" w:rsidP="00E24375">
      <w:pPr>
        <w:pStyle w:val="Heading4"/>
      </w:pPr>
      <w:r w:rsidRPr="00E24375">
        <w:t>A/B Testing</w:t>
      </w:r>
    </w:p>
    <w:p w14:paraId="5FEA4F06" w14:textId="7D7A3F2C" w:rsidR="00E24375" w:rsidRPr="00E24375" w:rsidRDefault="00E24375" w:rsidP="00E24375">
      <w:pPr>
        <w:pStyle w:val="Nidungvnbn"/>
      </w:pPr>
      <w:r w:rsidRPr="00E24375">
        <w:t xml:space="preserve">Triển khai mô hình </w:t>
      </w:r>
      <w:r>
        <w:t>mới</w:t>
      </w:r>
      <w:r w:rsidRPr="00E24375">
        <w:t xml:space="preserve"> song song với mô hình </w:t>
      </w:r>
      <w:r>
        <w:t>hiện tại</w:t>
      </w:r>
      <w:r w:rsidRPr="00E24375">
        <w:t xml:space="preserve"> (mô hình A) và chuyển một phần trăm lưu lượng tới mô hình </w:t>
      </w:r>
      <w:r>
        <w:t>mới</w:t>
      </w:r>
      <w:r w:rsidRPr="00E24375">
        <w:t xml:space="preserve"> (mô hình B). Dự đoán từ mô hình </w:t>
      </w:r>
      <w:r>
        <w:t>mới</w:t>
      </w:r>
      <w:r w:rsidRPr="00E24375">
        <w:t xml:space="preserve">được hiển thị cho người dùng. Sử dụng giám sát và phân tích dự đoán trên cả hai mô hình để xác định xem hiệu suất của mô hình </w:t>
      </w:r>
      <w:r>
        <w:t>mới</w:t>
      </w:r>
      <w:r w:rsidRPr="00E24375">
        <w:t xml:space="preserve"> có độ chệch thống kê so với mô hình </w:t>
      </w:r>
      <w:r>
        <w:t xml:space="preserve">hiện tại </w:t>
      </w:r>
      <w:r w:rsidRPr="00E24375">
        <w:t>không.</w:t>
      </w:r>
    </w:p>
    <w:p w14:paraId="4D2E7E4C" w14:textId="6019CFC4" w:rsidR="008630F6" w:rsidRDefault="007B493C" w:rsidP="00904B69">
      <w:pPr>
        <w:pStyle w:val="Heading1"/>
        <w:numPr>
          <w:ilvl w:val="0"/>
          <w:numId w:val="0"/>
        </w:numPr>
        <w:ind w:left="284"/>
      </w:pPr>
      <w:r w:rsidRPr="00004BA4">
        <w:br w:type="page"/>
      </w:r>
      <w:bookmarkStart w:id="21" w:name="_Toc154267949"/>
      <w:r w:rsidR="004C3584">
        <w:lastRenderedPageBreak/>
        <w:t>TÀI LIỆU THAM KHẢO</w:t>
      </w:r>
      <w:bookmarkEnd w:id="21"/>
    </w:p>
    <w:p w14:paraId="08B0F286" w14:textId="77777777" w:rsidR="009527BD" w:rsidRDefault="009527BD" w:rsidP="009527BD">
      <w:pPr>
        <w:pStyle w:val="Nidungvnbn"/>
      </w:pPr>
      <w:r>
        <w:t>Tiếng Anh</w:t>
      </w:r>
    </w:p>
    <w:p w14:paraId="0754B0F6" w14:textId="3FCE8834"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655E77" w:rsidRPr="00655E77">
        <w:t>Ayush Gupta</w:t>
      </w:r>
      <w:r w:rsidR="00F918E8" w:rsidRPr="00F918E8">
        <w:t xml:space="preserve"> </w:t>
      </w:r>
      <w:r w:rsidR="00655E77">
        <w:t>. Access 22/12/2023</w:t>
      </w:r>
      <w:r w:rsidR="00F918E8" w:rsidRPr="00F918E8">
        <w:t xml:space="preserve">. </w:t>
      </w:r>
      <w:r w:rsidR="00655E77" w:rsidRPr="00655E77">
        <w:t>A Comprehensive Guide on Optimizers in Deep Learning</w:t>
      </w:r>
      <w:r w:rsidR="00F918E8" w:rsidRPr="00F918E8">
        <w:t xml:space="preserve">. </w:t>
      </w:r>
      <w:r w:rsidR="00655E77" w:rsidRPr="00655E77">
        <w:t>https://www.analyticsvidhya.com/blog/2021/10/a-comprehensive-guide-on-deep-learning-optimizers/</w:t>
      </w:r>
    </w:p>
    <w:p w14:paraId="57157C45" w14:textId="717FE4AD" w:rsidR="00F918E8" w:rsidRPr="00F918E8" w:rsidRDefault="00904B69" w:rsidP="00546D2F">
      <w:pPr>
        <w:pStyle w:val="Nidungvnbn"/>
      </w:pPr>
      <w:r w:rsidRPr="00904B69">
        <w:t>serodriguez68</w:t>
      </w:r>
      <w:r>
        <w:t xml:space="preserve">. </w:t>
      </w:r>
      <w:r w:rsidRPr="00904B69">
        <w:t>Continual learning and test in production</w:t>
      </w:r>
      <w:r w:rsidR="00F918E8" w:rsidRPr="00F918E8">
        <w:t xml:space="preserve">. </w:t>
      </w:r>
      <w:r>
        <w:t>Access 22/12/2023.</w:t>
      </w:r>
      <w:r w:rsidR="00F918E8" w:rsidRPr="00F918E8">
        <w:t xml:space="preserve"> </w:t>
      </w:r>
      <w:r w:rsidRPr="00904B69">
        <w:rPr>
          <w:i/>
          <w:iCs/>
        </w:rPr>
        <w:t>https://github.com/serodriguez68/designing-ml-systems-summary/blob/main/09-continual-learning-and-test-in-production.md</w:t>
      </w:r>
    </w:p>
    <w:p w14:paraId="6E4D5807"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36B2" w14:textId="77777777" w:rsidR="005C3DEB" w:rsidRDefault="005C3DEB" w:rsidP="00453AB1">
      <w:r>
        <w:separator/>
      </w:r>
    </w:p>
  </w:endnote>
  <w:endnote w:type="continuationSeparator" w:id="0">
    <w:p w14:paraId="20F11A5A" w14:textId="77777777" w:rsidR="005C3DEB" w:rsidRDefault="005C3DEB" w:rsidP="00453AB1">
      <w:r>
        <w:continuationSeparator/>
      </w:r>
    </w:p>
  </w:endnote>
  <w:endnote w:type="continuationNotice" w:id="1">
    <w:p w14:paraId="1C97A83E" w14:textId="77777777" w:rsidR="005C3DEB" w:rsidRDefault="005C3D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07683" w14:textId="77777777" w:rsidR="005C3DEB" w:rsidRDefault="005C3DEB" w:rsidP="00453AB1">
      <w:r>
        <w:separator/>
      </w:r>
    </w:p>
  </w:footnote>
  <w:footnote w:type="continuationSeparator" w:id="0">
    <w:p w14:paraId="3FD931A3" w14:textId="77777777" w:rsidR="005C3DEB" w:rsidRDefault="005C3DEB" w:rsidP="00453AB1">
      <w:r>
        <w:continuationSeparator/>
      </w:r>
    </w:p>
  </w:footnote>
  <w:footnote w:type="continuationNotice" w:id="1">
    <w:p w14:paraId="06AD933B" w14:textId="77777777" w:rsidR="005C3DEB" w:rsidRDefault="005C3D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8769" w14:textId="77777777" w:rsidR="00F772AD" w:rsidRPr="00453AB1" w:rsidRDefault="00F772AD">
    <w:pPr>
      <w:pStyle w:val="Header"/>
      <w:jc w:val="center"/>
      <w:rPr>
        <w:rStyle w:val="NidungvnbnChar"/>
      </w:rPr>
    </w:pPr>
  </w:p>
  <w:p w14:paraId="41BFB5E4"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25E5663B"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C8FA917"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4B7F959"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60E5ABB0"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57339"/>
    <w:multiLevelType w:val="multilevel"/>
    <w:tmpl w:val="52E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8"/>
  </w:num>
  <w:num w:numId="4">
    <w:abstractNumId w:val="25"/>
  </w:num>
  <w:num w:numId="5">
    <w:abstractNumId w:val="0"/>
  </w:num>
  <w:num w:numId="6">
    <w:abstractNumId w:val="5"/>
  </w:num>
  <w:num w:numId="7">
    <w:abstractNumId w:val="16"/>
  </w:num>
  <w:num w:numId="8">
    <w:abstractNumId w:val="22"/>
  </w:num>
  <w:num w:numId="9">
    <w:abstractNumId w:val="2"/>
  </w:num>
  <w:num w:numId="10">
    <w:abstractNumId w:val="11"/>
  </w:num>
  <w:num w:numId="11">
    <w:abstractNumId w:val="23"/>
  </w:num>
  <w:num w:numId="12">
    <w:abstractNumId w:val="26"/>
  </w:num>
  <w:num w:numId="13">
    <w:abstractNumId w:val="8"/>
  </w:num>
  <w:num w:numId="14">
    <w:abstractNumId w:val="15"/>
  </w:num>
  <w:num w:numId="15">
    <w:abstractNumId w:val="14"/>
  </w:num>
  <w:num w:numId="16">
    <w:abstractNumId w:val="10"/>
  </w:num>
  <w:num w:numId="17">
    <w:abstractNumId w:val="19"/>
  </w:num>
  <w:num w:numId="18">
    <w:abstractNumId w:val="24"/>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0"/>
  </w:num>
  <w:num w:numId="24">
    <w:abstractNumId w:val="7"/>
  </w:num>
  <w:num w:numId="25">
    <w:abstractNumId w:val="3"/>
  </w:num>
  <w:num w:numId="26">
    <w:abstractNumId w:val="3"/>
  </w:num>
  <w:num w:numId="27">
    <w:abstractNumId w:val="21"/>
  </w:num>
  <w:num w:numId="28">
    <w:abstractNumId w:val="4"/>
  </w:num>
  <w:num w:numId="29">
    <w:abstractNumId w:val="12"/>
  </w:num>
  <w:num w:numId="30">
    <w:abstractNumId w:val="17"/>
  </w:num>
  <w:num w:numId="31">
    <w:abstractNumId w:val="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C8"/>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09F"/>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5C8"/>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34A"/>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3DEB"/>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5E77"/>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1BF1"/>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04B69"/>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0E47"/>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375"/>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C64BA"/>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E0CB9"/>
  <w15:docId w15:val="{10E2F6D5-23D8-4158-8176-4236A8A4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1364435">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2931389">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1998758">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102416">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3322241">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3663783">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906182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0950762">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4HKI\ML\CK\520007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52000704.dotx</Template>
  <TotalTime>73</TotalTime>
  <Pages>14</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Pham Phuc</cp:lastModifiedBy>
  <cp:revision>2</cp:revision>
  <cp:lastPrinted>2023-12-23T17:03:00Z</cp:lastPrinted>
  <dcterms:created xsi:type="dcterms:W3CDTF">2023-12-23T15:41:00Z</dcterms:created>
  <dcterms:modified xsi:type="dcterms:W3CDTF">2023-12-23T17:04:00Z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